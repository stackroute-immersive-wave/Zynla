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0253A" w:rsidRDefault="00DA4920" w:rsidP="00BA2EE7">
      <w:pPr>
        <w:pStyle w:val="Header"/>
        <w:tabs>
          <w:tab w:val="clear" w:pos="4680"/>
          <w:tab w:val="clear" w:pos="9360"/>
        </w:tabs>
        <w:ind w:left="630" w:hanging="630"/>
        <w:rPr>
          <w:rFonts w:ascii="Arial" w:hAnsi="Arial" w:cs="Arial"/>
        </w:rPr>
      </w:pPr>
      <w:r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3896" behindDoc="1" locked="0" layoutInCell="1" allowOverlap="1" wp14:anchorId="787DBF48" wp14:editId="0B2027BE">
                <wp:simplePos x="0" y="0"/>
                <wp:positionH relativeFrom="margin">
                  <wp:posOffset>55605</wp:posOffset>
                </wp:positionH>
                <wp:positionV relativeFrom="margin">
                  <wp:posOffset>43249</wp:posOffset>
                </wp:positionV>
                <wp:extent cx="7178521" cy="9414321"/>
                <wp:effectExtent l="0" t="0" r="0" b="0"/>
                <wp:wrapNone/>
                <wp:docPr id="17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8521" cy="94143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332E24" w:rsidRDefault="00332E24" w:rsidP="00332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4.4pt;margin-top:3.4pt;width:565.25pt;height:741.3pt;z-index:-251672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" filled="f" stroked="f">
                <v:textbox>
                  <w:txbxContent>
                    <w:p w:rsidR="00332E24" w:rsidRDefault="00332E24" w:rsidP="00332E24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A0253A" w:rsidRDefault="00A0253A" w:rsidP="00BA2EE7">
      <w:pPr>
        <w:pStyle w:val="Header"/>
        <w:tabs>
          <w:tab w:val="clear" w:pos="4680"/>
          <w:tab w:val="clear" w:pos="9360"/>
        </w:tabs>
        <w:ind w:left="630" w:hanging="630"/>
        <w:rPr>
          <w:rFonts w:ascii="Arial" w:hAnsi="Arial" w:cs="Arial"/>
        </w:rPr>
      </w:pPr>
    </w:p>
    <w:p w:rsidR="00A0253A" w:rsidRDefault="00A0253A" w:rsidP="00BA2EE7">
      <w:pPr>
        <w:pStyle w:val="Header"/>
        <w:tabs>
          <w:tab w:val="clear" w:pos="4680"/>
          <w:tab w:val="clear" w:pos="9360"/>
        </w:tabs>
        <w:ind w:left="630" w:hanging="630"/>
        <w:rPr>
          <w:rFonts w:ascii="Arial" w:hAnsi="Arial" w:cs="Arial"/>
        </w:rPr>
      </w:pPr>
    </w:p>
    <w:p w:rsidR="008C05C5" w:rsidRPr="009D71CB" w:rsidRDefault="008C05C5" w:rsidP="00BA2EE7">
      <w:pPr>
        <w:pStyle w:val="Header"/>
        <w:tabs>
          <w:tab w:val="clear" w:pos="4680"/>
          <w:tab w:val="clear" w:pos="9360"/>
        </w:tabs>
        <w:ind w:left="630" w:hanging="630"/>
        <w:rPr>
          <w:rFonts w:ascii="Arial" w:hAnsi="Arial" w:cs="Arial"/>
        </w:rPr>
      </w:pPr>
    </w:p>
    <w:p w:rsidR="006D54FB" w:rsidRPr="00DE4C3A" w:rsidRDefault="00DA4920" w:rsidP="00DA4920">
      <w:pPr>
        <w:pStyle w:val="Header"/>
        <w:tabs>
          <w:tab w:val="clear" w:pos="4680"/>
          <w:tab w:val="clear" w:pos="9360"/>
          <w:tab w:val="left" w:pos="681"/>
          <w:tab w:val="center" w:pos="5760"/>
        </w:tabs>
        <w:ind w:left="180" w:right="90"/>
        <w:rPr>
          <w:rFonts w:ascii="Arial" w:hAnsi="Arial" w:cs="Arial"/>
          <w:noProof/>
          <w:lang w:bidi="ar-SA"/>
        </w:rPr>
        <w:sectPr w:rsidR="006D54FB" w:rsidRPr="00DE4C3A" w:rsidSect="008C05C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360" w:right="360" w:bottom="360" w:left="360" w:header="720" w:footer="720" w:gutter="0"/>
          <w:pgBorders w:offsetFrom="page">
            <w:top w:val="single" w:sz="4" w:space="24" w:color="A6A6A6" w:themeColor="background1" w:themeShade="A6"/>
            <w:left w:val="single" w:sz="4" w:space="24" w:color="A6A6A6" w:themeColor="background1" w:themeShade="A6"/>
            <w:bottom w:val="single" w:sz="4" w:space="24" w:color="A6A6A6" w:themeColor="background1" w:themeShade="A6"/>
            <w:right w:val="single" w:sz="4" w:space="24" w:color="A6A6A6" w:themeColor="background1" w:themeShade="A6"/>
          </w:pgBorders>
          <w:cols w:space="720"/>
          <w:docGrid w:linePitch="360"/>
        </w:sectPr>
      </w:pPr>
      <w:r>
        <w:rPr>
          <w:rFonts w:ascii="Arial" w:hAnsi="Arial" w:cs="Arial"/>
          <w:noProof/>
          <w:lang w:bidi="ar-SA"/>
        </w:rPr>
        <w:tab/>
      </w:r>
      <w:r>
        <w:rPr>
          <w:rFonts w:ascii="Arial" w:hAnsi="Arial" w:cs="Arial"/>
          <w:noProof/>
          <w:lang w:bidi="ar-SA"/>
        </w:rPr>
        <w:tab/>
      </w:r>
      <w:r w:rsidR="00A0253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56C4694" wp14:editId="05DC7DED">
                <wp:simplePos x="0" y="0"/>
                <wp:positionH relativeFrom="column">
                  <wp:posOffset>706755</wp:posOffset>
                </wp:positionH>
                <wp:positionV relativeFrom="paragraph">
                  <wp:posOffset>3857625</wp:posOffset>
                </wp:positionV>
                <wp:extent cx="3200400" cy="916940"/>
                <wp:effectExtent l="0" t="0" r="0" b="0"/>
                <wp:wrapNone/>
                <wp:docPr id="679" name="Text Box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916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53A" w:rsidRPr="00A0253A" w:rsidRDefault="00A0253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A0253A">
                              <w:rPr>
                                <w:b/>
                                <w:sz w:val="36"/>
                                <w:szCs w:val="36"/>
                              </w:rPr>
                              <w:t>{DOMAINNAME}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9" o:spid="_x0000_s1027" type="#_x0000_t202" style="position:absolute;left:0;text-align:left;margin-left:55.65pt;margin-top:303.75pt;width:252pt;height:72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" filled="f" stroked="f" strokeweight=".5pt">
                <v:textbox>
                  <w:txbxContent>
                    <w:p w:rsidR="00A0253A" w:rsidRPr="00A0253A" w:rsidRDefault="00A0253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A0253A">
                        <w:rPr>
                          <w:b/>
                          <w:sz w:val="36"/>
                          <w:szCs w:val="36"/>
                        </w:rPr>
                        <w:t>{DOMAINNAME}</w:t>
                      </w:r>
                    </w:p>
                  </w:txbxContent>
                </v:textbox>
              </v:shape>
            </w:pict>
          </mc:Fallback>
        </mc:AlternateContent>
      </w:r>
      <w:r w:rsidR="00A0253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6D79E9F" wp14:editId="48ED3C70">
                <wp:simplePos x="0" y="0"/>
                <wp:positionH relativeFrom="column">
                  <wp:posOffset>2255108</wp:posOffset>
                </wp:positionH>
                <wp:positionV relativeFrom="paragraph">
                  <wp:posOffset>5174598</wp:posOffset>
                </wp:positionV>
                <wp:extent cx="2162433" cy="605481"/>
                <wp:effectExtent l="0" t="0" r="0" b="4445"/>
                <wp:wrapNone/>
                <wp:docPr id="680" name="Text Box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433" cy="6054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53A" w:rsidRPr="00A0253A" w:rsidRDefault="00A0253A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A0253A">
                              <w:rPr>
                                <w:b/>
                                <w:sz w:val="40"/>
                                <w:szCs w:val="40"/>
                              </w:rPr>
                              <w:t>{BOOKTITLE}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0" o:spid="_x0000_s1028" type="#_x0000_t202" style="position:absolute;left:0;text-align:left;margin-left:177.55pt;margin-top:407.45pt;width:170.25pt;height:47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" filled="f" stroked="f" strokeweight=".5pt">
                <v:textbox>
                  <w:txbxContent>
                    <w:p w:rsidR="00A0253A" w:rsidRPr="00A0253A" w:rsidRDefault="00A0253A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A0253A">
                        <w:rPr>
                          <w:b/>
                          <w:sz w:val="40"/>
                          <w:szCs w:val="40"/>
                        </w:rPr>
                        <w:t>{BOOKTITLE}</w:t>
                      </w:r>
                    </w:p>
                  </w:txbxContent>
                </v:textbox>
              </v:shape>
            </w:pict>
          </mc:Fallback>
        </mc:AlternateContent>
      </w:r>
      <w:r w:rsidR="00A0253A">
        <w:rPr>
          <w:noProof/>
          <w:lang w:bidi="ar-SA"/>
        </w:rPr>
        <w:drawing>
          <wp:inline distT="0" distB="0" distL="0" distR="0" wp14:anchorId="50346622" wp14:editId="053F1134">
            <wp:extent cx="2835082" cy="2903838"/>
            <wp:effectExtent l="19050" t="0" r="22860" b="906780"/>
            <wp:docPr id="678" name="Picture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ys\AppData\Local\Microsoft\Windows\Temporary Internet Files\Content.IE5\FPSZIWP3\breveon813-b6e88[1]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526" cy="291658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BA2EE7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216087D" wp14:editId="72505562">
                <wp:simplePos x="0" y="0"/>
                <wp:positionH relativeFrom="column">
                  <wp:posOffset>3984625</wp:posOffset>
                </wp:positionH>
                <wp:positionV relativeFrom="paragraph">
                  <wp:posOffset>5260975</wp:posOffset>
                </wp:positionV>
                <wp:extent cx="2751455" cy="1677035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455" cy="1677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75E" w:rsidRDefault="003577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2" o:spid="_x0000_s1030" type="#_x0000_t202" style="position:absolute;left:0;text-align:left;margin-left:313.75pt;margin-top:414.25pt;width:216.65pt;height:132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" filled="f" stroked="f" strokeweight=".5pt">
                <v:textbox>
                  <w:txbxContent>
                    <w:p w:rsidR="0035775E" w:rsidRDefault="0035775E"/>
                  </w:txbxContent>
                </v:textbox>
              </v:shape>
            </w:pict>
          </mc:Fallback>
        </mc:AlternateContent>
      </w:r>
      <w:r w:rsidR="009D71CB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E896BA" wp14:editId="0BEB164B">
                <wp:simplePos x="0" y="0"/>
                <wp:positionH relativeFrom="column">
                  <wp:posOffset>4973320</wp:posOffset>
                </wp:positionH>
                <wp:positionV relativeFrom="paragraph">
                  <wp:posOffset>7002780</wp:posOffset>
                </wp:positionV>
                <wp:extent cx="481330" cy="682625"/>
                <wp:effectExtent l="0" t="0" r="13970" b="3175"/>
                <wp:wrapNone/>
                <wp:docPr id="65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33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153694190"/>
                              <w:picture/>
                            </w:sdtPr>
                            <w:sdtEndPr/>
                            <w:sdtContent>
                              <w:p w:rsidR="005D792C" w:rsidRDefault="009D71CB">
                                <w:r>
                                  <w:rPr>
                                    <w:noProof/>
                                    <w:lang w:bidi="ar-SA"/>
                                  </w:rPr>
                                  <w:drawing>
                                    <wp:inline distT="0" distB="0" distL="0" distR="0" wp14:anchorId="2DBCCD96" wp14:editId="3F27C5B0">
                                      <wp:extent cx="481330" cy="419619"/>
                                      <wp:effectExtent l="0" t="0" r="0" b="0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81330" cy="41961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5" o:spid="_x0000_s1031" type="#_x0000_t202" style="position:absolute;left:0;text-align:left;margin-left:391.6pt;margin-top:551.4pt;width:37.9pt;height:5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" filled="f" stroked="f">
                <v:textbox inset="0,0,0,0">
                  <w:txbxContent>
                    <w:sdt>
                      <w:sdtPr>
                        <w:id w:val="-153694190"/>
                        <w:picture/>
                      </w:sdtPr>
                      <w:sdtEndPr/>
                      <w:sdtContent>
                        <w:p w:rsidR="005D792C" w:rsidRDefault="009D71CB"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0DBEAE7C" wp14:editId="67387082">
                                <wp:extent cx="481330" cy="419619"/>
                                <wp:effectExtent l="0" t="0" r="0" b="0"/>
                                <wp:docPr id="30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81330" cy="4196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9D71CB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4C301FA" wp14:editId="582FBFA4">
                <wp:simplePos x="0" y="0"/>
                <wp:positionH relativeFrom="column">
                  <wp:posOffset>834081</wp:posOffset>
                </wp:positionH>
                <wp:positionV relativeFrom="paragraph">
                  <wp:posOffset>3975907</wp:posOffset>
                </wp:positionV>
                <wp:extent cx="787452" cy="766119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52" cy="766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1CB" w:rsidRDefault="009D71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5" o:spid="_x0000_s1032" type="#_x0000_t202" style="position:absolute;left:0;text-align:left;margin-left:65.7pt;margin-top:313.05pt;width:62pt;height:60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" filled="f" stroked="f" strokeweight=".5pt">
                <v:textbox>
                  <w:txbxContent>
                    <w:p w:rsidR="009D71CB" w:rsidRDefault="009D71CB"/>
                  </w:txbxContent>
                </v:textbox>
              </v:shape>
            </w:pict>
          </mc:Fallback>
        </mc:AlternateContent>
      </w:r>
      <w:r w:rsidR="009D71CB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AD7DF07" wp14:editId="0693F154">
                <wp:simplePos x="0" y="0"/>
                <wp:positionH relativeFrom="column">
                  <wp:posOffset>665655</wp:posOffset>
                </wp:positionH>
                <wp:positionV relativeFrom="paragraph">
                  <wp:posOffset>6518948</wp:posOffset>
                </wp:positionV>
                <wp:extent cx="1928901" cy="2028959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901" cy="2028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1CB" w:rsidRDefault="009D71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3" o:spid="_x0000_s1033" type="#_x0000_t202" style="position:absolute;left:0;text-align:left;margin-left:52.4pt;margin-top:513.3pt;width:151.9pt;height:159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" filled="f" stroked="f" strokeweight=".5pt">
                <v:textbox>
                  <w:txbxContent>
                    <w:p w:rsidR="009D71CB" w:rsidRDefault="009D71CB"/>
                  </w:txbxContent>
                </v:textbox>
              </v:shape>
            </w:pict>
          </mc:Fallback>
        </mc:AlternateContent>
      </w:r>
      <w:r w:rsidR="008C05C5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9DD890" wp14:editId="6689FD3A">
                <wp:simplePos x="0" y="0"/>
                <wp:positionH relativeFrom="column">
                  <wp:posOffset>3867150</wp:posOffset>
                </wp:positionH>
                <wp:positionV relativeFrom="paragraph">
                  <wp:posOffset>7833995</wp:posOffset>
                </wp:positionV>
                <wp:extent cx="3187700" cy="410845"/>
                <wp:effectExtent l="0" t="0" r="12700" b="8255"/>
                <wp:wrapNone/>
                <wp:docPr id="164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41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Style w:val="CompanyNameChar"/>
                                <w:rFonts w:ascii="Arial" w:hAnsi="Arial" w:cs="Arial"/>
                                <w:b/>
                              </w:rPr>
                              <w:id w:val="-658689195"/>
                            </w:sdtPr>
                            <w:sdtEndPr>
                              <w:rPr>
                                <w:rStyle w:val="DefaultParagraphFont"/>
                                <w:b w:val="0"/>
                              </w:rPr>
                            </w:sdtEndPr>
                            <w:sdtContent>
                              <w:p w:rsidR="005D792C" w:rsidRPr="001D5639" w:rsidRDefault="00554AA1">
                                <w:pPr>
                                  <w:pStyle w:val="CompanyName"/>
                                  <w:jc w:val="center"/>
                                  <w:rPr>
                                    <w:rFonts w:ascii="Arial" w:hAnsi="Arial" w:cs="Arial"/>
                                    <w:b w:val="0"/>
                                  </w:rPr>
                                </w:pPr>
                                <w:r>
                                  <w:rPr>
                                    <w:rStyle w:val="CompanyNameChar"/>
                                    <w:rFonts w:ascii="Arial" w:hAnsi="Arial" w:cs="Arial"/>
                                    <w:b/>
                                  </w:rPr>
                                  <w:t>Published/Createdby {USERN</w:t>
                                </w:r>
                                <w:r w:rsidR="008C05C5" w:rsidRPr="001D5639">
                                  <w:rPr>
                                    <w:rStyle w:val="CompanyNameChar"/>
                                    <w:rFonts w:ascii="Arial" w:hAnsi="Arial" w:cs="Arial"/>
                                    <w:b/>
                                  </w:rPr>
                                  <w:t>AME}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8" o:spid="_x0000_s1034" type="#_x0000_t202" style="position:absolute;left:0;text-align:left;margin-left:304.5pt;margin-top:616.85pt;width:251pt;height:32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" filled="f" stroked="f">
                <v:textbox inset="0,0,0,0">
                  <w:txbxContent>
                    <w:sdt>
                      <w:sdtPr>
                        <w:rPr>
                          <w:rStyle w:val="CompanyNameChar"/>
                          <w:rFonts w:ascii="Arial" w:hAnsi="Arial" w:cs="Arial"/>
                          <w:b/>
                        </w:rPr>
                        <w:id w:val="-658689195"/>
                      </w:sdtPr>
                      <w:sdtEndPr>
                        <w:rPr>
                          <w:rStyle w:val="DefaultParagraphFont"/>
                          <w:b w:val="0"/>
                        </w:rPr>
                      </w:sdtEndPr>
                      <w:sdtContent>
                        <w:p w:rsidR="005D792C" w:rsidRPr="001D5639" w:rsidRDefault="00554AA1">
                          <w:pPr>
                            <w:pStyle w:val="CompanyName"/>
                            <w:jc w:val="center"/>
                            <w:rPr>
                              <w:rFonts w:ascii="Arial" w:hAnsi="Arial" w:cs="Arial"/>
                              <w:b w:val="0"/>
                            </w:rPr>
                          </w:pPr>
                          <w:r>
                            <w:rPr>
                              <w:rStyle w:val="CompanyNameChar"/>
                              <w:rFonts w:ascii="Arial" w:hAnsi="Arial" w:cs="Arial"/>
                              <w:b/>
                            </w:rPr>
                            <w:t>Published/Createdby {USERN</w:t>
                          </w:r>
                          <w:r w:rsidR="008C05C5" w:rsidRPr="001D5639">
                            <w:rPr>
                              <w:rStyle w:val="CompanyNameChar"/>
                              <w:rFonts w:ascii="Arial" w:hAnsi="Arial" w:cs="Arial"/>
                              <w:b/>
                            </w:rPr>
                            <w:t>AME}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C49015" wp14:editId="4DD852B0">
                <wp:simplePos x="0" y="0"/>
                <wp:positionH relativeFrom="column">
                  <wp:posOffset>2653030</wp:posOffset>
                </wp:positionH>
                <wp:positionV relativeFrom="paragraph">
                  <wp:posOffset>2654300</wp:posOffset>
                </wp:positionV>
                <wp:extent cx="27305" cy="4383405"/>
                <wp:effectExtent l="8255" t="3175" r="8890" b="7620"/>
                <wp:wrapNone/>
                <wp:docPr id="98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H="1" flipV="1">
                          <a:off x="0" y="0"/>
                          <a:ext cx="27305" cy="4383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0" o:spid="_x0000_s1026" style="position:absolute;margin-left:208.9pt;margin-top:209pt;width:2.15pt;height:345.15pt;rotation:90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E91AB3" wp14:editId="4FB25364">
                <wp:simplePos x="0" y="0"/>
                <wp:positionH relativeFrom="column">
                  <wp:posOffset>1471295</wp:posOffset>
                </wp:positionH>
                <wp:positionV relativeFrom="paragraph">
                  <wp:posOffset>5368925</wp:posOffset>
                </wp:positionV>
                <wp:extent cx="27305" cy="2096770"/>
                <wp:effectExtent l="8255" t="2540" r="0" b="8255"/>
                <wp:wrapNone/>
                <wp:docPr id="97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27305" cy="2096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5" o:spid="_x0000_s1026" style="position:absolute;margin-left:115.85pt;margin-top:422.75pt;width:2.15pt;height:165.1pt;rotation:9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3601AB" wp14:editId="3DEAA489">
                <wp:simplePos x="0" y="0"/>
                <wp:positionH relativeFrom="column">
                  <wp:posOffset>2790190</wp:posOffset>
                </wp:positionH>
                <wp:positionV relativeFrom="paragraph">
                  <wp:posOffset>4664710</wp:posOffset>
                </wp:positionV>
                <wp:extent cx="27305" cy="2743200"/>
                <wp:effectExtent l="8890" t="6985" r="1905" b="2540"/>
                <wp:wrapNone/>
                <wp:docPr id="89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2743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2" o:spid="_x0000_s1026" style="position:absolute;margin-left:219.7pt;margin-top:367.3pt;width:2.15pt;height:3in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B6E413" wp14:editId="1C58919C">
                <wp:simplePos x="0" y="0"/>
                <wp:positionH relativeFrom="column">
                  <wp:posOffset>2354580</wp:posOffset>
                </wp:positionH>
                <wp:positionV relativeFrom="paragraph">
                  <wp:posOffset>4624705</wp:posOffset>
                </wp:positionV>
                <wp:extent cx="27305" cy="2096770"/>
                <wp:effectExtent l="5715" t="1270" r="2540" b="0"/>
                <wp:wrapNone/>
                <wp:docPr id="88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27305" cy="2096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3" o:spid="_x0000_s1026" style="position:absolute;margin-left:185.4pt;margin-top:364.15pt;width:2.15pt;height:165.1pt;rotation:90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D6C5F2" wp14:editId="26749834">
                <wp:simplePos x="0" y="0"/>
                <wp:positionH relativeFrom="column">
                  <wp:posOffset>1738630</wp:posOffset>
                </wp:positionH>
                <wp:positionV relativeFrom="paragraph">
                  <wp:posOffset>2996565</wp:posOffset>
                </wp:positionV>
                <wp:extent cx="36830" cy="3655695"/>
                <wp:effectExtent l="5080" t="5715" r="5715" b="5715"/>
                <wp:wrapNone/>
                <wp:docPr id="67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6830" cy="36556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1" o:spid="_x0000_s1026" style="position:absolute;margin-left:136.9pt;margin-top:235.95pt;width:2.9pt;height:287.8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FFBAB6" wp14:editId="2AAABE52">
                <wp:simplePos x="0" y="0"/>
                <wp:positionH relativeFrom="column">
                  <wp:posOffset>682625</wp:posOffset>
                </wp:positionH>
                <wp:positionV relativeFrom="paragraph">
                  <wp:posOffset>3719195</wp:posOffset>
                </wp:positionV>
                <wp:extent cx="36830" cy="1974215"/>
                <wp:effectExtent l="6350" t="4445" r="4445" b="2540"/>
                <wp:wrapNone/>
                <wp:docPr id="64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6830" cy="1974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7" o:spid="_x0000_s1026" style="position:absolute;margin-left:53.75pt;margin-top:292.85pt;width:2.9pt;height:155.4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542056" wp14:editId="7D696731">
                <wp:simplePos x="0" y="0"/>
                <wp:positionH relativeFrom="column">
                  <wp:posOffset>2091690</wp:posOffset>
                </wp:positionH>
                <wp:positionV relativeFrom="paragraph">
                  <wp:posOffset>2045970</wp:posOffset>
                </wp:positionV>
                <wp:extent cx="36830" cy="3601720"/>
                <wp:effectExtent l="4445" t="8890" r="3810" b="1905"/>
                <wp:wrapNone/>
                <wp:docPr id="63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36830" cy="3601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9" o:spid="_x0000_s1026" style="position:absolute;margin-left:164.7pt;margin-top:161.1pt;width:2.9pt;height:283.6pt;rotation:90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" fillcolor="#f2f2f2 [3052]" stroked="f">
                <v:fill opacity="34181f"/>
              </v:rect>
            </w:pict>
          </mc:Fallback>
        </mc:AlternateContent>
      </w:r>
    </w:p>
    <w:sdt>
      <w:sdtPr>
        <w:rPr>
          <w:rStyle w:val="PageTitleChar"/>
          <w:rFonts w:ascii="Arial" w:hAnsi="Arial" w:cs="Arial"/>
          <w:sz w:val="28"/>
          <w:szCs w:val="28"/>
        </w:rPr>
        <w:id w:val="11490770"/>
        <w:placeholder>
          <w:docPart w:val="03B385268F6744ECB773043DEFD566EA"/>
        </w:placeholder>
        <w:showingPlcHdr/>
      </w:sdtPr>
      <w:sdtEndPr>
        <w:rPr>
          <w:rStyle w:val="DefaultParagraphFont"/>
          <w:b/>
        </w:rPr>
      </w:sdtEndPr>
      <w:sdtContent>
        <w:p w:rsidR="00E838EB" w:rsidRPr="002A498B" w:rsidRDefault="00E838EB" w:rsidP="00E838EB">
          <w:pPr>
            <w:pStyle w:val="PageTitle"/>
            <w:rPr>
              <w:rFonts w:ascii="Arial" w:hAnsi="Arial" w:cs="Arial"/>
              <w:sz w:val="28"/>
              <w:szCs w:val="28"/>
            </w:rPr>
          </w:pPr>
          <w:r w:rsidRPr="0035775E">
            <w:rPr>
              <w:rFonts w:ascii="Arial" w:hAnsi="Arial" w:cs="Arial"/>
              <w:sz w:val="52"/>
              <w:szCs w:val="52"/>
            </w:rPr>
            <w:t>Introduction</w:t>
          </w:r>
        </w:p>
      </w:sdtContent>
    </w:sdt>
    <w:p w:rsidR="006D54FB" w:rsidRPr="00DE4C3A" w:rsidRDefault="00FB26D4" w:rsidP="00AE5474">
      <w:pPr>
        <w:pStyle w:val="Header"/>
        <w:tabs>
          <w:tab w:val="clear" w:pos="4680"/>
          <w:tab w:val="clear" w:pos="9360"/>
        </w:tabs>
        <w:rPr>
          <w:rFonts w:ascii="Arial" w:hAnsi="Arial" w:cs="Arial"/>
          <w:noProof/>
          <w:lang w:bidi="ar-SA"/>
        </w:rPr>
      </w:pPr>
      <w:r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61B9CF" wp14:editId="08222E0B">
                <wp:simplePos x="0" y="0"/>
                <wp:positionH relativeFrom="column">
                  <wp:posOffset>3348355</wp:posOffset>
                </wp:positionH>
                <wp:positionV relativeFrom="paragraph">
                  <wp:posOffset>3561080</wp:posOffset>
                </wp:positionV>
                <wp:extent cx="4055745" cy="283845"/>
                <wp:effectExtent l="0" t="0" r="0" b="3175"/>
                <wp:wrapNone/>
                <wp:docPr id="62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574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Style w:val="PageTitleChar"/>
                              </w:rPr>
                              <w:id w:val="-1665013842"/>
                              <w:showingPlcHdr/>
                            </w:sdtPr>
                            <w:sdtEndPr>
                              <w:rPr>
                                <w:rStyle w:val="DefaultParagraphFont"/>
                                <w:b/>
                              </w:rPr>
                            </w:sdtEndPr>
                            <w:sdtContent>
                              <w:p w:rsidR="005D792C" w:rsidRPr="003B48E6" w:rsidRDefault="00131B62" w:rsidP="003B48E6">
                                <w:pPr>
                                  <w:pStyle w:val="PageTitle"/>
                                </w:pPr>
                                <w:r>
                                  <w:rPr>
                                    <w:rStyle w:val="PageTitleChar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2" o:spid="_x0000_s1035" type="#_x0000_t202" style="position:absolute;margin-left:263.65pt;margin-top:280.4pt;width:319.35pt;height:22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DVD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" filled="f" stroked="f">
                <v:textbox inset="0,0,0,0">
                  <w:txbxContent>
                    <w:sdt>
                      <w:sdtPr>
                        <w:rPr>
                          <w:rStyle w:val="PageTitleChar"/>
                        </w:rPr>
                        <w:id w:val="-1665013842"/>
                        <w:placeholder>
                          <w:docPart w:val="6E76EDA131354172B2E703AF0D836B6C"/>
                        </w:placeholder>
                        <w:showingPlcHdr/>
                      </w:sdtPr>
                      <w:sdtEndPr>
                        <w:rPr>
                          <w:rStyle w:val="DefaultParagraphFont"/>
                          <w:b/>
                        </w:rPr>
                      </w:sdtEndPr>
                      <w:sdtContent>
                        <w:p w:rsidR="005D792C" w:rsidRPr="003B48E6" w:rsidRDefault="00131B62" w:rsidP="003B48E6">
                          <w:pPr>
                            <w:pStyle w:val="PageTitle"/>
                          </w:pPr>
                          <w:r>
                            <w:rPr>
                              <w:rStyle w:val="PageTitleChar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36946" w:rsidRPr="00DE4C3A" w:rsidRDefault="00036946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131B62" w:rsidRPr="00DE4C3A" w:rsidRDefault="00131B62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131B62" w:rsidRPr="00DE4C3A" w:rsidRDefault="00131B62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131B62" w:rsidRPr="00DE4C3A" w:rsidRDefault="00131B62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891AAB" w:rsidRPr="00DE4C3A" w:rsidRDefault="00891AAB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3B39A6" w:rsidP="00F244A2">
      <w:pPr>
        <w:tabs>
          <w:tab w:val="left" w:pos="270"/>
        </w:tabs>
        <w:ind w:firstLine="900"/>
        <w:rPr>
          <w:rFonts w:ascii="Arial" w:hAnsi="Arial" w:cs="Arial"/>
        </w:rPr>
      </w:pPr>
      <w:r w:rsidRPr="00554AA1">
        <w:rPr>
          <w:noProof/>
          <w:lang w:bidi="ar-SA"/>
        </w:rPr>
        <w:drawing>
          <wp:inline distT="0" distB="0" distL="0" distR="0" wp14:anchorId="7AA32CBE" wp14:editId="60F86258">
            <wp:extent cx="2656703" cy="1713127"/>
            <wp:effectExtent l="0" t="0" r="0" b="1905"/>
            <wp:docPr id="673" name="Pictur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481" cy="171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0E72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AAB031B" wp14:editId="2DA2F3CF">
                <wp:simplePos x="0" y="0"/>
                <wp:positionH relativeFrom="column">
                  <wp:posOffset>3712845</wp:posOffset>
                </wp:positionH>
                <wp:positionV relativeFrom="paragraph">
                  <wp:posOffset>15240</wp:posOffset>
                </wp:positionV>
                <wp:extent cx="3275330" cy="4015740"/>
                <wp:effectExtent l="0" t="0" r="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330" cy="401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A72" w:rsidRDefault="00D04A72" w:rsidP="00D04A72">
                            <w:pPr>
                              <w:pStyle w:val="CompanyBrief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This book gives insight about {</w:t>
                            </w:r>
                            <w:r w:rsidR="00810E72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DOMAINNAME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} domain. This is basically an e-book generated by any user zynla user. This book</w:t>
                            </w:r>
                            <w:r w:rsidR="00714557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 c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ontains data in the form</w:t>
                            </w:r>
                            <w:r w:rsidR="004117FE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 of answer populated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 w:rsidR="004117FE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by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zynla user. </w:t>
                            </w:r>
                          </w:p>
                          <w:p w:rsidR="00D04A72" w:rsidRPr="00D04A72" w:rsidRDefault="00D04A72" w:rsidP="00D04A7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6" type="#_x0000_t202" style="position:absolute;margin-left:292.35pt;margin-top:1.2pt;width:257.9pt;height:316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" filled="f" stroked="f" strokeweight=".5pt">
                <v:textbox>
                  <w:txbxContent>
                    <w:p w:rsidR="00D04A72" w:rsidRDefault="00D04A72" w:rsidP="00D04A72">
                      <w:pPr>
                        <w:pStyle w:val="CompanyBrief"/>
                        <w:jc w:val="left"/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This book gives insight about {</w:t>
                      </w:r>
                      <w:r w:rsidR="00810E72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DOMAINNAME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} domain. This is basically an e-book generated by any user zynla user. This book</w:t>
                      </w:r>
                      <w:r w:rsidR="00714557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 c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ontains data in the form</w:t>
                      </w:r>
                      <w:r w:rsidR="004117FE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 of answer populated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 w:rsidR="004117FE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by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zynla user. </w:t>
                      </w:r>
                    </w:p>
                    <w:p w:rsidR="00D04A72" w:rsidRPr="00D04A72" w:rsidRDefault="00D04A72" w:rsidP="00D04A7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554AA1" w:rsidRDefault="00891AAB" w:rsidP="00554AA1">
      <w:pPr>
        <w:pStyle w:val="Header"/>
        <w:tabs>
          <w:tab w:val="clear" w:pos="4680"/>
          <w:tab w:val="clear" w:pos="9360"/>
          <w:tab w:val="left" w:pos="7473"/>
        </w:tabs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7E4787" w:rsidRDefault="00482DF0" w:rsidP="000A374C">
      <w:pPr>
        <w:pStyle w:val="TOCHeading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0A374C">
        <w:rPr>
          <w:rFonts w:ascii="Arial" w:hAnsi="Arial" w:cs="Arial"/>
        </w:rPr>
        <w:tab/>
      </w:r>
      <w:r w:rsidR="000A374C">
        <w:rPr>
          <w:rFonts w:ascii="Arial" w:hAnsi="Arial" w:cs="Arial"/>
        </w:rPr>
        <w:tab/>
      </w:r>
      <w:r w:rsidR="000A374C">
        <w:rPr>
          <w:rFonts w:ascii="Arial" w:hAnsi="Arial" w:cs="Arial"/>
        </w:rPr>
        <w:tab/>
      </w:r>
    </w:p>
    <w:p w:rsidR="007E4787" w:rsidRDefault="007E4787" w:rsidP="007E4787">
      <w:pPr>
        <w:pStyle w:val="TOCHeading"/>
        <w:rPr>
          <w:rFonts w:ascii="Arial" w:hAnsi="Arial" w:cs="Arial"/>
        </w:rPr>
      </w:pPr>
    </w:p>
    <w:p w:rsidR="000A374C" w:rsidRPr="00A139F9" w:rsidRDefault="000A374C" w:rsidP="007E4787">
      <w:pPr>
        <w:pStyle w:val="TOCHeading"/>
        <w:ind w:left="2880" w:firstLine="720"/>
        <w:rPr>
          <w:rFonts w:ascii="Arial" w:hAnsi="Arial" w:cs="Arial"/>
          <w:sz w:val="40"/>
          <w:szCs w:val="40"/>
        </w:rPr>
      </w:pPr>
      <w:r w:rsidRPr="00A139F9">
        <w:rPr>
          <w:rFonts w:ascii="Arial" w:hAnsi="Arial" w:cs="Arial"/>
          <w:sz w:val="40"/>
          <w:szCs w:val="40"/>
        </w:rPr>
        <w:t>Table of Contents</w:t>
      </w:r>
    </w:p>
    <w:p w:rsidR="000A374C" w:rsidRDefault="000A374C" w:rsidP="000A374C">
      <w:pPr>
        <w:pStyle w:val="Heading1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  </w:t>
      </w:r>
      <w:r w:rsidRPr="00486E3E">
        <w:rPr>
          <w:rFonts w:ascii="Arial" w:hAnsi="Arial" w:cs="Arial"/>
          <w:color w:val="000000" w:themeColor="text1"/>
          <w:sz w:val="32"/>
          <w:szCs w:val="32"/>
        </w:rPr>
        <w:t>{#Chapters}</w:t>
      </w:r>
    </w:p>
    <w:p w:rsidR="000A374C" w:rsidRDefault="000A374C" w:rsidP="000A374C">
      <w:pPr>
        <w:pStyle w:val="TOC1"/>
        <w:rPr>
          <w:b/>
        </w:rPr>
      </w:pPr>
      <w:r>
        <w:rPr>
          <w:b/>
        </w:rPr>
        <w:t xml:space="preserve">  </w:t>
      </w:r>
      <w:r w:rsidRPr="00486E3E">
        <w:rPr>
          <w:b/>
        </w:rPr>
        <w:t>Chapter {chno}:{ChapterName}</w:t>
      </w:r>
    </w:p>
    <w:p w:rsidR="000A374C" w:rsidRPr="00486E3E" w:rsidRDefault="000A374C" w:rsidP="000A374C">
      <w:pPr>
        <w:pStyle w:val="TOC1"/>
        <w:rPr>
          <w:b/>
        </w:rPr>
      </w:pPr>
      <w:r>
        <w:rPr>
          <w:b/>
        </w:rPr>
        <w:t xml:space="preserve">  </w:t>
      </w:r>
      <w:r w:rsidRPr="00486E3E">
        <w:rPr>
          <w:b/>
        </w:rPr>
        <w:t>{/Chapters}</w:t>
      </w:r>
    </w:p>
    <w:p w:rsidR="000A374C" w:rsidRPr="002C18C7" w:rsidRDefault="000A374C" w:rsidP="000A374C"/>
    <w:p w:rsidR="00554AA1" w:rsidRDefault="00554AA1" w:rsidP="00554AA1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554AA1" w:rsidRDefault="00554AA1" w:rsidP="00554AA1"/>
    <w:p w:rsidR="00AC2392" w:rsidRDefault="00AC2392" w:rsidP="00AC2392">
      <w:pPr>
        <w:pStyle w:val="Heading1"/>
      </w:pPr>
    </w:p>
    <w:p w:rsidR="00AC2392" w:rsidRDefault="00AC2392" w:rsidP="00AC2392"/>
    <w:p w:rsidR="00AC2392" w:rsidRDefault="00AC2392" w:rsidP="00AC2392">
      <w:pPr>
        <w:pStyle w:val="Heading1"/>
      </w:pPr>
    </w:p>
    <w:p w:rsidR="00AC2392" w:rsidRDefault="00AC2392" w:rsidP="00AC2392"/>
    <w:p w:rsidR="00AC2392" w:rsidRDefault="00AC2392" w:rsidP="00AC2392">
      <w:pPr>
        <w:pStyle w:val="Heading1"/>
      </w:pPr>
    </w:p>
    <w:p w:rsidR="00AC2392" w:rsidRDefault="00AC2392" w:rsidP="00AC2392"/>
    <w:p w:rsidR="00AC2392" w:rsidRPr="00AC2392" w:rsidRDefault="00AC2392" w:rsidP="00AC2392">
      <w:pPr>
        <w:pStyle w:val="Heading1"/>
      </w:pPr>
    </w:p>
    <w:p w:rsidR="00131B62" w:rsidRPr="00554AA1" w:rsidRDefault="00131B62" w:rsidP="00C80380">
      <w:pPr>
        <w:tabs>
          <w:tab w:val="left" w:pos="9496"/>
        </w:tabs>
        <w:sectPr w:rsidR="00131B62" w:rsidRPr="00554AA1" w:rsidSect="00241C5F">
          <w:pgSz w:w="12240" w:h="15840" w:code="1"/>
          <w:pgMar w:top="630" w:right="360" w:bottom="360" w:left="360" w:header="720" w:footer="720" w:gutter="0"/>
          <w:pgBorders w:offsetFrom="page">
            <w:top w:val="single" w:sz="4" w:space="24" w:color="A6A6A6" w:themeColor="background1" w:themeShade="A6"/>
            <w:left w:val="single" w:sz="4" w:space="24" w:color="A6A6A6" w:themeColor="background1" w:themeShade="A6"/>
            <w:bottom w:val="single" w:sz="4" w:space="24" w:color="A6A6A6" w:themeColor="background1" w:themeShade="A6"/>
            <w:right w:val="single" w:sz="4" w:space="24" w:color="A6A6A6" w:themeColor="background1" w:themeShade="A6"/>
          </w:pgBorders>
          <w:cols w:space="720"/>
          <w:docGrid w:linePitch="360"/>
        </w:sectPr>
      </w:pPr>
    </w:p>
    <w:p w:rsidR="00E838EB" w:rsidRPr="00DE4C3A" w:rsidRDefault="00E838EB" w:rsidP="00554AA1">
      <w:pPr>
        <w:pStyle w:val="PageTitle"/>
        <w:jc w:val="left"/>
        <w:rPr>
          <w:rFonts w:ascii="Arial" w:hAnsi="Arial" w:cs="Arial"/>
          <w:sz w:val="24"/>
        </w:rPr>
      </w:pPr>
      <w:bookmarkStart w:id="1" w:name="Chapter"/>
      <w:bookmarkStart w:id="2" w:name="TableOfContents"/>
      <w:bookmarkStart w:id="3" w:name="Introduction"/>
      <w:bookmarkEnd w:id="1"/>
      <w:bookmarkEnd w:id="2"/>
      <w:bookmarkEnd w:id="3"/>
    </w:p>
    <w:p w:rsidR="00590C9C" w:rsidRDefault="00590C9C" w:rsidP="00590C9C">
      <w:pPr>
        <w:rPr>
          <w:rFonts w:ascii="Arial" w:hAnsi="Arial" w:cs="Arial"/>
          <w:color w:val="365F91" w:themeColor="accent1" w:themeShade="BF"/>
          <w:sz w:val="56"/>
          <w:szCs w:val="56"/>
        </w:rPr>
      </w:pPr>
      <w:r>
        <w:rPr>
          <w:rFonts w:ascii="Arial" w:hAnsi="Arial" w:cs="Arial"/>
        </w:rPr>
        <w:t xml:space="preserve">    </w:t>
      </w:r>
      <w:r w:rsidRPr="001D5639">
        <w:rPr>
          <w:rFonts w:ascii="Arial" w:hAnsi="Arial" w:cs="Arial"/>
        </w:rPr>
        <w:t>{</w:t>
      </w:r>
      <w:r>
        <w:rPr>
          <w:rFonts w:ascii="Arial" w:hAnsi="Arial" w:cs="Arial"/>
        </w:rPr>
        <w:t>#</w:t>
      </w:r>
      <w:r w:rsidRPr="001D5639">
        <w:rPr>
          <w:rFonts w:ascii="Arial" w:hAnsi="Arial" w:cs="Arial"/>
        </w:rPr>
        <w:t>Chapters</w:t>
      </w:r>
      <w:r w:rsidRPr="00371A79">
        <w:rPr>
          <w:rFonts w:ascii="Arial" w:hAnsi="Arial" w:cs="Arial"/>
          <w:color w:val="000000" w:themeColor="text1"/>
        </w:rPr>
        <w:t>}</w:t>
      </w:r>
      <w:r w:rsidRPr="00371A79">
        <w:rPr>
          <w:rFonts w:ascii="Arial" w:hAnsi="Arial" w:cs="Arial"/>
          <w:color w:val="365F91" w:themeColor="accent1" w:themeShade="BF"/>
          <w:sz w:val="56"/>
          <w:szCs w:val="56"/>
        </w:rPr>
        <w:t xml:space="preserve">  </w:t>
      </w:r>
    </w:p>
    <w:p w:rsidR="00590C9C" w:rsidRPr="00371A79" w:rsidRDefault="00590C9C" w:rsidP="00590C9C">
      <w:pPr>
        <w:rPr>
          <w:rFonts w:ascii="Arial" w:hAnsi="Arial" w:cs="Arial"/>
          <w:b/>
          <w:color w:val="365F91" w:themeColor="accent1" w:themeShade="BF"/>
          <w:sz w:val="56"/>
          <w:szCs w:val="56"/>
        </w:rPr>
      </w:pPr>
      <w:r>
        <w:rPr>
          <w:rFonts w:ascii="Arial" w:hAnsi="Arial" w:cs="Arial"/>
          <w:color w:val="365F91" w:themeColor="accent1" w:themeShade="BF"/>
          <w:sz w:val="56"/>
          <w:szCs w:val="56"/>
        </w:rPr>
        <w:t xml:space="preserve">  </w:t>
      </w:r>
      <w:sdt>
        <w:sdtPr>
          <w:rPr>
            <w:rFonts w:ascii="Arial" w:hAnsi="Arial" w:cs="Arial"/>
            <w:color w:val="365F91" w:themeColor="accent1" w:themeShade="BF"/>
            <w:sz w:val="56"/>
            <w:szCs w:val="56"/>
          </w:rPr>
          <w:id w:val="-85771948"/>
          <w:placeholder>
            <w:docPart w:val="1219E615319F416092C100152685AADC"/>
          </w:placeholder>
          <w:showingPlcHdr/>
        </w:sdtPr>
        <w:sdtEndPr/>
        <w:sdtContent>
          <w:r>
            <w:rPr>
              <w:rFonts w:ascii="Arial" w:hAnsi="Arial" w:cs="Arial"/>
              <w:b/>
              <w:color w:val="365F91" w:themeColor="accent1" w:themeShade="BF"/>
              <w:sz w:val="56"/>
              <w:szCs w:val="56"/>
            </w:rPr>
            <w:t>Chapter {chno}</w:t>
          </w:r>
        </w:sdtContent>
      </w:sdt>
      <w:r>
        <w:rPr>
          <w:rFonts w:ascii="Arial" w:hAnsi="Arial" w:cs="Arial"/>
          <w:color w:val="365F91" w:themeColor="accent1" w:themeShade="BF"/>
          <w:sz w:val="56"/>
          <w:szCs w:val="56"/>
        </w:rPr>
        <w:t xml:space="preserve">   </w:t>
      </w:r>
    </w:p>
    <w:p w:rsidR="00590C9C" w:rsidRPr="00172FF5" w:rsidRDefault="00266DDF" w:rsidP="00266DDF">
      <w:pPr>
        <w:rPr>
          <w:rFonts w:ascii="Arial" w:hAnsi="Arial" w:cs="Arial"/>
          <w:b/>
          <w:color w:val="365F91" w:themeColor="accent1" w:themeShade="BF"/>
          <w:sz w:val="56"/>
          <w:szCs w:val="56"/>
        </w:rPr>
      </w:pPr>
      <w:r>
        <w:rPr>
          <w:rFonts w:ascii="Arial" w:hAnsi="Arial" w:cs="Arial"/>
          <w:b/>
          <w:color w:val="365F91" w:themeColor="accent1" w:themeShade="BF"/>
          <w:sz w:val="56"/>
          <w:szCs w:val="56"/>
        </w:rPr>
        <w:t xml:space="preserve"> </w:t>
      </w:r>
      <w:r w:rsidR="00590C9C" w:rsidRPr="00371A79">
        <w:rPr>
          <w:rFonts w:ascii="Arial" w:hAnsi="Arial" w:cs="Arial"/>
          <w:b/>
          <w:color w:val="365F91" w:themeColor="accent1" w:themeShade="BF"/>
          <w:sz w:val="56"/>
          <w:szCs w:val="56"/>
        </w:rPr>
        <w:t>{ChapterName}</w:t>
      </w:r>
    </w:p>
    <w:p w:rsidR="00590C9C" w:rsidRPr="007D04DF" w:rsidRDefault="00590C9C" w:rsidP="00590C9C">
      <w:pPr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</w:rPr>
        <w:t xml:space="preserve">   </w:t>
      </w:r>
      <w:r w:rsidRPr="00C27AB4">
        <w:rPr>
          <w:rFonts w:ascii="Arial" w:hAnsi="Arial" w:cs="Arial"/>
        </w:rPr>
        <w:t>{#intents}</w:t>
      </w:r>
    </w:p>
    <w:p w:rsidR="00590C9C" w:rsidRPr="00172FF5" w:rsidRDefault="00590C9C" w:rsidP="00590C9C">
      <w:pPr>
        <w:pStyle w:val="Header"/>
        <w:tabs>
          <w:tab w:val="clear" w:pos="4680"/>
          <w:tab w:val="clear" w:pos="936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</w:t>
      </w:r>
      <w:r w:rsidRPr="00172FF5">
        <w:rPr>
          <w:rFonts w:ascii="Arial" w:hAnsi="Arial" w:cs="Arial"/>
          <w:b/>
          <w:sz w:val="32"/>
          <w:szCs w:val="32"/>
        </w:rPr>
        <w:t>{intent_label}</w:t>
      </w:r>
    </w:p>
    <w:p w:rsidR="00590C9C" w:rsidRPr="00C27AB4" w:rsidRDefault="00590C9C" w:rsidP="00590C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C27AB4">
        <w:rPr>
          <w:rFonts w:ascii="Arial" w:hAnsi="Arial" w:cs="Arial"/>
        </w:rPr>
        <w:t>{#intent_value}</w:t>
      </w:r>
    </w:p>
    <w:p w:rsidR="00590C9C" w:rsidRPr="00172FF5" w:rsidRDefault="00590C9C" w:rsidP="00590C9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172FF5">
        <w:rPr>
          <w:rFonts w:ascii="Arial" w:hAnsi="Arial" w:cs="Arial"/>
          <w:b/>
          <w:sz w:val="28"/>
          <w:szCs w:val="28"/>
          <w:u w:val="single"/>
        </w:rPr>
        <w:t>{label}</w:t>
      </w:r>
      <w:r w:rsidRPr="00172FF5">
        <w:rPr>
          <w:rFonts w:ascii="Arial" w:hAnsi="Arial" w:cs="Arial"/>
          <w:b/>
          <w:sz w:val="28"/>
          <w:szCs w:val="28"/>
        </w:rPr>
        <w:t>:</w:t>
      </w:r>
    </w:p>
    <w:p w:rsidR="00590C9C" w:rsidRPr="00172FF5" w:rsidRDefault="00590C9C" w:rsidP="00590C9C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172FF5">
        <w:rPr>
          <w:rFonts w:ascii="Arial" w:hAnsi="Arial" w:cs="Arial"/>
        </w:rPr>
        <w:t>{value}</w:t>
      </w:r>
    </w:p>
    <w:p w:rsidR="00590C9C" w:rsidRPr="00C27AB4" w:rsidRDefault="00590C9C" w:rsidP="00590C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{/intent_value</w:t>
      </w:r>
      <w:r w:rsidRPr="00C27AB4">
        <w:rPr>
          <w:rFonts w:ascii="Arial" w:hAnsi="Arial" w:cs="Arial"/>
        </w:rPr>
        <w:t>}{/intents}</w:t>
      </w:r>
      <w:r w:rsidRPr="00C27AB4">
        <w:rPr>
          <w:rFonts w:ascii="Arial" w:hAnsi="Arial" w:cs="Arial"/>
        </w:rPr>
        <w:tab/>
      </w:r>
    </w:p>
    <w:p w:rsidR="00590C9C" w:rsidRPr="00C27AB4" w:rsidRDefault="00590C9C" w:rsidP="00590C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C27AB4">
        <w:rPr>
          <w:rFonts w:ascii="Arial" w:hAnsi="Arial" w:cs="Arial"/>
        </w:rPr>
        <w:t>{#Topic}</w:t>
      </w:r>
    </w:p>
    <w:p w:rsidR="00590C9C" w:rsidRPr="00172FF5" w:rsidRDefault="00590C9C" w:rsidP="00590C9C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</w:t>
      </w:r>
      <w:r w:rsidRPr="00172FF5">
        <w:rPr>
          <w:rFonts w:ascii="Arial" w:hAnsi="Arial" w:cs="Arial"/>
          <w:b/>
          <w:sz w:val="32"/>
          <w:szCs w:val="32"/>
        </w:rPr>
        <w:t>{chno}.{topicno} {TopicName}</w:t>
      </w:r>
    </w:p>
    <w:p w:rsidR="00590C9C" w:rsidRDefault="00590C9C" w:rsidP="00590C9C">
      <w:pPr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 xml:space="preserve">  </w:t>
      </w:r>
      <w:r w:rsidRPr="00C27AB4">
        <w:rPr>
          <w:rFonts w:ascii="Arial" w:hAnsi="Arial" w:cs="Arial"/>
        </w:rPr>
        <w:t>{#intents}</w:t>
      </w:r>
    </w:p>
    <w:p w:rsidR="00590C9C" w:rsidRPr="00172FF5" w:rsidRDefault="00590C9C" w:rsidP="00590C9C">
      <w:pPr>
        <w:pStyle w:val="Header"/>
        <w:tabs>
          <w:tab w:val="clear" w:pos="4680"/>
          <w:tab w:val="clear" w:pos="936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</w:t>
      </w:r>
      <w:r w:rsidRPr="00172FF5">
        <w:rPr>
          <w:rFonts w:ascii="Arial" w:hAnsi="Arial" w:cs="Arial"/>
          <w:b/>
          <w:sz w:val="32"/>
          <w:szCs w:val="32"/>
        </w:rPr>
        <w:t>{intent_label}</w:t>
      </w:r>
    </w:p>
    <w:p w:rsidR="00590C9C" w:rsidRPr="00C27AB4" w:rsidRDefault="00590C9C" w:rsidP="00590C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C27AB4">
        <w:rPr>
          <w:rFonts w:ascii="Arial" w:hAnsi="Arial" w:cs="Arial"/>
        </w:rPr>
        <w:t>{#intent_value}</w:t>
      </w:r>
    </w:p>
    <w:p w:rsidR="00590C9C" w:rsidRPr="00172FF5" w:rsidRDefault="00590C9C" w:rsidP="00590C9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t xml:space="preserve">   </w:t>
      </w:r>
      <w:r w:rsidRPr="00172FF5">
        <w:rPr>
          <w:rFonts w:ascii="Arial" w:hAnsi="Arial" w:cs="Arial"/>
          <w:b/>
          <w:sz w:val="28"/>
          <w:szCs w:val="28"/>
          <w:u w:val="single"/>
        </w:rPr>
        <w:t>{label}</w:t>
      </w:r>
      <w:r w:rsidRPr="00172FF5">
        <w:rPr>
          <w:rFonts w:ascii="Arial" w:hAnsi="Arial" w:cs="Arial"/>
          <w:b/>
          <w:sz w:val="28"/>
          <w:szCs w:val="28"/>
        </w:rPr>
        <w:t>:</w:t>
      </w:r>
    </w:p>
    <w:p w:rsidR="00590C9C" w:rsidRPr="00172FF5" w:rsidRDefault="00590C9C" w:rsidP="00590C9C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172FF5">
        <w:rPr>
          <w:rFonts w:ascii="Arial" w:hAnsi="Arial" w:cs="Arial"/>
        </w:rPr>
        <w:t>{value}</w:t>
      </w:r>
    </w:p>
    <w:p w:rsidR="00590C9C" w:rsidRPr="00C27AB4" w:rsidRDefault="00590C9C" w:rsidP="00590C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C27AB4">
        <w:rPr>
          <w:rFonts w:ascii="Arial" w:hAnsi="Arial" w:cs="Arial"/>
        </w:rPr>
        <w:t xml:space="preserve">{/intent_value}{/intents} </w:t>
      </w:r>
    </w:p>
    <w:p w:rsidR="00590C9C" w:rsidRPr="00C27AB4" w:rsidRDefault="00590C9C" w:rsidP="00590C9C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C27AB4">
        <w:rPr>
          <w:rFonts w:ascii="Arial" w:hAnsi="Arial" w:cs="Arial"/>
        </w:rPr>
        <w:t>{#subtopic}</w:t>
      </w:r>
    </w:p>
    <w:p w:rsidR="00590C9C" w:rsidRPr="00172FF5" w:rsidRDefault="00590C9C" w:rsidP="00590C9C">
      <w:pPr>
        <w:pStyle w:val="Header"/>
        <w:tabs>
          <w:tab w:val="clear" w:pos="4680"/>
          <w:tab w:val="clear" w:pos="936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6"/>
          <w:szCs w:val="36"/>
        </w:rPr>
        <w:t xml:space="preserve">  </w:t>
      </w:r>
      <w:r w:rsidRPr="00172FF5">
        <w:rPr>
          <w:rFonts w:ascii="Arial" w:hAnsi="Arial" w:cs="Arial"/>
          <w:b/>
          <w:sz w:val="32"/>
          <w:szCs w:val="32"/>
        </w:rPr>
        <w:t>{chno}.{topicno}.{subtopicno} {SubTopicName}</w:t>
      </w:r>
    </w:p>
    <w:p w:rsidR="00590C9C" w:rsidRDefault="00590C9C" w:rsidP="00590C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C27AB4">
        <w:rPr>
          <w:rFonts w:ascii="Arial" w:hAnsi="Arial" w:cs="Arial"/>
        </w:rPr>
        <w:t>{#intents}</w:t>
      </w:r>
    </w:p>
    <w:p w:rsidR="00590C9C" w:rsidRPr="00172FF5" w:rsidRDefault="00590C9C" w:rsidP="00590C9C">
      <w:pPr>
        <w:pStyle w:val="Header"/>
        <w:tabs>
          <w:tab w:val="clear" w:pos="4680"/>
          <w:tab w:val="clear" w:pos="936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6"/>
          <w:szCs w:val="36"/>
        </w:rPr>
        <w:t xml:space="preserve">  </w:t>
      </w:r>
      <w:r w:rsidRPr="00172FF5">
        <w:rPr>
          <w:rFonts w:ascii="Arial" w:hAnsi="Arial" w:cs="Arial"/>
          <w:b/>
          <w:sz w:val="32"/>
          <w:szCs w:val="32"/>
        </w:rPr>
        <w:t>{intent_label}</w:t>
      </w:r>
    </w:p>
    <w:p w:rsidR="00590C9C" w:rsidRPr="00C27AB4" w:rsidRDefault="00590C9C" w:rsidP="00590C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C27AB4">
        <w:rPr>
          <w:rFonts w:ascii="Arial" w:hAnsi="Arial" w:cs="Arial"/>
        </w:rPr>
        <w:t xml:space="preserve"> {#intent_value}</w:t>
      </w:r>
    </w:p>
    <w:p w:rsidR="00590C9C" w:rsidRPr="00172FF5" w:rsidRDefault="00590C9C" w:rsidP="00590C9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t xml:space="preserve">   </w:t>
      </w:r>
      <w:r w:rsidRPr="00172FF5">
        <w:rPr>
          <w:rFonts w:ascii="Arial" w:hAnsi="Arial" w:cs="Arial"/>
          <w:b/>
          <w:sz w:val="28"/>
          <w:szCs w:val="28"/>
        </w:rPr>
        <w:t>{label}:</w:t>
      </w:r>
    </w:p>
    <w:p w:rsidR="00590C9C" w:rsidRDefault="00590C9C" w:rsidP="00590C9C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172FF5">
        <w:rPr>
          <w:rFonts w:ascii="Arial" w:hAnsi="Arial" w:cs="Arial"/>
        </w:rPr>
        <w:t>{value}</w:t>
      </w:r>
    </w:p>
    <w:p w:rsidR="00590C9C" w:rsidRPr="00D2415E" w:rsidRDefault="00590C9C" w:rsidP="00590C9C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C27AB4">
        <w:rPr>
          <w:rFonts w:ascii="Arial" w:hAnsi="Arial" w:cs="Arial"/>
        </w:rPr>
        <w:t>{/intent_value}{/intents}{/subtopic}</w:t>
      </w:r>
      <w:r>
        <w:rPr>
          <w:rFonts w:ascii="Arial" w:hAnsi="Arial" w:cs="Arial"/>
        </w:rPr>
        <w:t>{/Topic}</w:t>
      </w:r>
      <w:r w:rsidRPr="00C27AB4">
        <w:rPr>
          <w:rFonts w:ascii="Arial" w:hAnsi="Arial" w:cs="Arial"/>
        </w:rPr>
        <w:t>{/Chapters}</w:t>
      </w:r>
    </w:p>
    <w:p w:rsidR="007D04DF" w:rsidRPr="00D2415E" w:rsidRDefault="007D04DF" w:rsidP="00590C9C">
      <w:pPr>
        <w:rPr>
          <w:rFonts w:ascii="Arial" w:hAnsi="Arial" w:cs="Arial"/>
        </w:rPr>
      </w:pPr>
    </w:p>
    <w:p w:rsidR="0089779B" w:rsidRPr="00DE4C3A" w:rsidRDefault="0089779B" w:rsidP="006F5CC9">
      <w:pPr>
        <w:rPr>
          <w:rFonts w:ascii="Arial" w:hAnsi="Arial" w:cs="Arial"/>
        </w:rPr>
      </w:pPr>
    </w:p>
    <w:p w:rsidR="0089779B" w:rsidRPr="00DE4C3A" w:rsidRDefault="0089779B" w:rsidP="00554AA1">
      <w:pPr>
        <w:pStyle w:val="Heading1"/>
        <w:jc w:val="right"/>
        <w:rPr>
          <w:rFonts w:ascii="Arial" w:hAnsi="Arial" w:cs="Arial"/>
          <w:sz w:val="24"/>
          <w:szCs w:val="24"/>
        </w:rPr>
      </w:pPr>
    </w:p>
    <w:p w:rsidR="0089779B" w:rsidRPr="00DE4C3A" w:rsidRDefault="0089779B" w:rsidP="002A31A8">
      <w:pPr>
        <w:rPr>
          <w:rFonts w:ascii="Arial" w:hAnsi="Arial" w:cs="Arial"/>
        </w:rPr>
      </w:pPr>
    </w:p>
    <w:p w:rsidR="0089779B" w:rsidRPr="00DE4C3A" w:rsidRDefault="007D04DF" w:rsidP="002A31A8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9779B" w:rsidRPr="00DE4C3A" w:rsidRDefault="0089779B" w:rsidP="002A31A8">
      <w:pPr>
        <w:rPr>
          <w:rFonts w:ascii="Arial" w:hAnsi="Arial" w:cs="Arial"/>
        </w:rPr>
      </w:pPr>
    </w:p>
    <w:p w:rsidR="0089779B" w:rsidRPr="00DE4C3A" w:rsidRDefault="0089779B" w:rsidP="002A31A8">
      <w:pPr>
        <w:rPr>
          <w:rFonts w:ascii="Arial" w:hAnsi="Arial" w:cs="Arial"/>
        </w:rPr>
      </w:pPr>
    </w:p>
    <w:p w:rsidR="0089779B" w:rsidRPr="00DE4C3A" w:rsidRDefault="0089779B" w:rsidP="002A31A8">
      <w:pPr>
        <w:rPr>
          <w:rFonts w:ascii="Arial" w:hAnsi="Arial" w:cs="Arial"/>
        </w:rPr>
      </w:pPr>
    </w:p>
    <w:p w:rsidR="00630FF3" w:rsidRPr="00DE4C3A" w:rsidRDefault="00630FF3" w:rsidP="00633133">
      <w:pPr>
        <w:rPr>
          <w:rFonts w:ascii="Arial" w:hAnsi="Arial" w:cs="Arial"/>
        </w:rPr>
      </w:pPr>
    </w:p>
    <w:p w:rsidR="00ED7116" w:rsidRPr="00DE4C3A" w:rsidRDefault="00ED7116" w:rsidP="00B92C46">
      <w:pPr>
        <w:pStyle w:val="PageTitle"/>
        <w:ind w:left="2160" w:firstLine="720"/>
        <w:jc w:val="left"/>
        <w:rPr>
          <w:rFonts w:ascii="Arial" w:hAnsi="Arial" w:cs="Arial"/>
          <w:sz w:val="24"/>
        </w:rPr>
      </w:pPr>
      <w:r w:rsidRPr="00DE4C3A">
        <w:rPr>
          <w:rFonts w:ascii="Arial" w:hAnsi="Arial" w:cs="Arial"/>
          <w:sz w:val="24"/>
        </w:rPr>
        <w:t xml:space="preserve">  </w:t>
      </w:r>
    </w:p>
    <w:p w:rsidR="002A31A8" w:rsidRPr="00DE4C3A" w:rsidRDefault="00ED7116" w:rsidP="00ED7116">
      <w:pPr>
        <w:pStyle w:val="PageTitle"/>
        <w:jc w:val="center"/>
        <w:rPr>
          <w:rFonts w:ascii="Arial" w:hAnsi="Arial" w:cs="Arial"/>
          <w:sz w:val="24"/>
        </w:rPr>
      </w:pPr>
      <w:r w:rsidRPr="00DE4C3A">
        <w:rPr>
          <w:rFonts w:ascii="Arial" w:hAnsi="Arial" w:cs="Arial"/>
          <w:sz w:val="24"/>
        </w:rPr>
        <w:t xml:space="preserve">                                                                                  </w:t>
      </w:r>
      <w:r w:rsidR="001D5639" w:rsidRPr="00DE4C3A">
        <w:rPr>
          <w:rFonts w:ascii="Arial" w:hAnsi="Arial" w:cs="Arial"/>
          <w:sz w:val="24"/>
        </w:rPr>
        <w:t xml:space="preserve">       </w:t>
      </w:r>
    </w:p>
    <w:tbl>
      <w:tblPr>
        <w:tblStyle w:val="TableGrid"/>
        <w:tblpPr w:leftFromText="187" w:rightFromText="187" w:vertAnchor="text" w:horzAnchor="margin" w:tblpX="721" w:tblpY="144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</w:tblGrid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72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1C2A20" w:rsidP="00070AC5">
            <w:pPr>
              <w:pStyle w:val="CompanyDetails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10614F98" wp14:editId="0037417B">
                      <wp:simplePos x="0" y="0"/>
                      <wp:positionH relativeFrom="column">
                        <wp:posOffset>1358900</wp:posOffset>
                      </wp:positionH>
                      <wp:positionV relativeFrom="paragraph">
                        <wp:posOffset>158115</wp:posOffset>
                      </wp:positionV>
                      <wp:extent cx="3620135" cy="2594610"/>
                      <wp:effectExtent l="0" t="0" r="0" b="0"/>
                      <wp:wrapNone/>
                      <wp:docPr id="674" name="Text Box 6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0135" cy="25946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4336" w:rsidRDefault="00B64336"/>
                                <w:p w:rsidR="00B64336" w:rsidRDefault="00B64336" w:rsidP="00B64336">
                                  <w:pPr>
                                    <w:pStyle w:val="Heading1"/>
                                  </w:pPr>
                                </w:p>
                                <w:p w:rsidR="00B64336" w:rsidRDefault="00B64336" w:rsidP="00B64336"/>
                                <w:p w:rsidR="00B64336" w:rsidRPr="00B64336" w:rsidRDefault="00B64336" w:rsidP="00803AFC">
                                  <w:pPr>
                                    <w:pStyle w:val="Heading1"/>
                                  </w:pPr>
                                  <w:r>
                                    <w:t>*****************END****************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74" o:spid="_x0000_s1038" type="#_x0000_t202" style="position:absolute;left:0;text-align:left;margin-left:107pt;margin-top:12.45pt;width:285.05pt;height:204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" filled="f" stroked="f" strokeweight=".5pt">
                      <v:textbox>
                        <w:txbxContent>
                          <w:p w:rsidR="00B64336" w:rsidRDefault="00B64336"/>
                          <w:p w:rsidR="00B64336" w:rsidRDefault="00B64336" w:rsidP="00B64336">
                            <w:pPr>
                              <w:pStyle w:val="Heading1"/>
                            </w:pPr>
                          </w:p>
                          <w:p w:rsidR="00B64336" w:rsidRDefault="00B64336" w:rsidP="00B64336"/>
                          <w:p w:rsidR="00B64336" w:rsidRPr="00B64336" w:rsidRDefault="00B64336" w:rsidP="00803AFC">
                            <w:pPr>
                              <w:pStyle w:val="Heading1"/>
                            </w:pPr>
                            <w:r>
                              <w:t>*****************END****************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72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</w:tbl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sectPr w:rsidR="004D3A9B" w:rsidRPr="00DE4C3A" w:rsidSect="00E838EB">
      <w:pgSz w:w="12240" w:h="15840" w:code="1"/>
      <w:pgMar w:top="1440" w:right="360" w:bottom="360" w:left="360" w:header="720" w:footer="720" w:gutter="0"/>
      <w:pgBorders w:offsetFrom="page">
        <w:top w:val="single" w:sz="4" w:space="24" w:color="A6A6A6" w:themeColor="background1" w:themeShade="A6"/>
        <w:left w:val="single" w:sz="4" w:space="24" w:color="A6A6A6" w:themeColor="background1" w:themeShade="A6"/>
        <w:bottom w:val="single" w:sz="4" w:space="24" w:color="A6A6A6" w:themeColor="background1" w:themeShade="A6"/>
        <w:right w:val="single" w:sz="4" w:space="24" w:color="A6A6A6" w:themeColor="background1" w:themeShade="A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A7E" w:rsidRDefault="00027A7E" w:rsidP="00A64179">
      <w:r>
        <w:separator/>
      </w:r>
    </w:p>
  </w:endnote>
  <w:endnote w:type="continuationSeparator" w:id="0">
    <w:p w:rsidR="00027A7E" w:rsidRDefault="00027A7E" w:rsidP="00A64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C5F" w:rsidRDefault="00241C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1096362"/>
      <w:docPartObj>
        <w:docPartGallery w:val="Page Numbers (Bottom of Page)"/>
        <w:docPartUnique/>
      </w:docPartObj>
    </w:sdtPr>
    <w:sdtEndPr/>
    <w:sdtContent>
      <w:p w:rsidR="00AC2392" w:rsidRDefault="00241C5F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671019F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65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41C5F" w:rsidRDefault="00241C5F">
                              <w:pPr>
                                <w:jc w:val="center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A730F7" w:rsidRPr="00A730F7">
                                <w:rPr>
                                  <w:noProof/>
                                  <w:color w:val="7F7F7F" w:themeColor="text1" w:themeTint="80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7F7F7F" w:themeColor="text1" w:themeTint="8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AutoShape 13" o:spid="_x0000_s1037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" adj="5400" filled="f" fillcolor="#17365d" strokecolor="#a5a5a5">
                  <v:textbox>
                    <w:txbxContent>
                      <w:p w:rsidR="00241C5F" w:rsidRDefault="00241C5F">
                        <w:pPr>
                          <w:jc w:val="center"/>
                          <w:rPr>
                            <w:color w:val="7F7F7F" w:themeColor="text1" w:themeTint="80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A730F7" w:rsidRPr="00A730F7">
                          <w:rPr>
                            <w:noProof/>
                            <w:color w:val="7F7F7F" w:themeColor="text1" w:themeTint="80"/>
                          </w:rPr>
                          <w:t>2</w:t>
                        </w:r>
                        <w:r>
                          <w:rPr>
                            <w:noProof/>
                            <w:color w:val="7F7F7F" w:themeColor="text1" w:themeTint="8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4677843"/>
      <w:docPartObj>
        <w:docPartGallery w:val="Page Numbers (Bottom of Page)"/>
        <w:docPartUnique/>
      </w:docPartObj>
    </w:sdtPr>
    <w:sdtEndPr/>
    <w:sdtContent>
      <w:p w:rsidR="00C30838" w:rsidRDefault="00241C5F">
        <w:pPr>
          <w:pStyle w:val="Footer"/>
        </w:pPr>
        <w:r>
          <w:t xml:space="preserve">                               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A7E" w:rsidRDefault="00027A7E" w:rsidP="00A64179">
      <w:r>
        <w:separator/>
      </w:r>
    </w:p>
  </w:footnote>
  <w:footnote w:type="continuationSeparator" w:id="0">
    <w:p w:rsidR="00027A7E" w:rsidRDefault="00027A7E" w:rsidP="00A641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C5F" w:rsidRDefault="00241C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C5F" w:rsidRDefault="00241C5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C5F" w:rsidRDefault="00241C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2889B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FCC5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9A6FB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36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E96E2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E4A2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42CA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E2E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8EDF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EE1C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isplayBackgroundShape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4"/>
    <w:rsid w:val="0001663D"/>
    <w:rsid w:val="00027A7E"/>
    <w:rsid w:val="00036946"/>
    <w:rsid w:val="00052571"/>
    <w:rsid w:val="0006014F"/>
    <w:rsid w:val="0007042B"/>
    <w:rsid w:val="00073774"/>
    <w:rsid w:val="00097EBE"/>
    <w:rsid w:val="000A374C"/>
    <w:rsid w:val="000A4B52"/>
    <w:rsid w:val="000B0190"/>
    <w:rsid w:val="000C2760"/>
    <w:rsid w:val="0010150B"/>
    <w:rsid w:val="00123CA8"/>
    <w:rsid w:val="00131B62"/>
    <w:rsid w:val="0013719C"/>
    <w:rsid w:val="00146CB0"/>
    <w:rsid w:val="00155631"/>
    <w:rsid w:val="00161A70"/>
    <w:rsid w:val="00172FF5"/>
    <w:rsid w:val="00174B54"/>
    <w:rsid w:val="00182532"/>
    <w:rsid w:val="00185ED7"/>
    <w:rsid w:val="00192083"/>
    <w:rsid w:val="001C1C67"/>
    <w:rsid w:val="001C2A20"/>
    <w:rsid w:val="001D5639"/>
    <w:rsid w:val="001E6178"/>
    <w:rsid w:val="00233DD6"/>
    <w:rsid w:val="00241C5F"/>
    <w:rsid w:val="00244F9B"/>
    <w:rsid w:val="00247B1F"/>
    <w:rsid w:val="00252EEC"/>
    <w:rsid w:val="00255662"/>
    <w:rsid w:val="002571EB"/>
    <w:rsid w:val="00262694"/>
    <w:rsid w:val="00266DDF"/>
    <w:rsid w:val="002752E0"/>
    <w:rsid w:val="0029075E"/>
    <w:rsid w:val="002A31A8"/>
    <w:rsid w:val="002A498B"/>
    <w:rsid w:val="002A7304"/>
    <w:rsid w:val="002C05CC"/>
    <w:rsid w:val="002C18C7"/>
    <w:rsid w:val="003011C4"/>
    <w:rsid w:val="00307693"/>
    <w:rsid w:val="00322B87"/>
    <w:rsid w:val="00323B9B"/>
    <w:rsid w:val="00326885"/>
    <w:rsid w:val="00332E24"/>
    <w:rsid w:val="00333B50"/>
    <w:rsid w:val="00337586"/>
    <w:rsid w:val="0035775E"/>
    <w:rsid w:val="00371A79"/>
    <w:rsid w:val="00372BAD"/>
    <w:rsid w:val="0038090D"/>
    <w:rsid w:val="0038591A"/>
    <w:rsid w:val="00393C9D"/>
    <w:rsid w:val="003B1B89"/>
    <w:rsid w:val="003B39A6"/>
    <w:rsid w:val="003B48E6"/>
    <w:rsid w:val="003C6B5D"/>
    <w:rsid w:val="003E4133"/>
    <w:rsid w:val="003F3AE6"/>
    <w:rsid w:val="004117FE"/>
    <w:rsid w:val="0041216E"/>
    <w:rsid w:val="004166EF"/>
    <w:rsid w:val="00443A54"/>
    <w:rsid w:val="00456381"/>
    <w:rsid w:val="0048041B"/>
    <w:rsid w:val="004817BD"/>
    <w:rsid w:val="00482DF0"/>
    <w:rsid w:val="00486E3E"/>
    <w:rsid w:val="004A6CAA"/>
    <w:rsid w:val="004B04D2"/>
    <w:rsid w:val="004B28A2"/>
    <w:rsid w:val="004B74EA"/>
    <w:rsid w:val="004D0717"/>
    <w:rsid w:val="004D3A9B"/>
    <w:rsid w:val="00510412"/>
    <w:rsid w:val="00512D50"/>
    <w:rsid w:val="00543A78"/>
    <w:rsid w:val="00554AA1"/>
    <w:rsid w:val="005651F5"/>
    <w:rsid w:val="0058161E"/>
    <w:rsid w:val="00584828"/>
    <w:rsid w:val="00590C9C"/>
    <w:rsid w:val="00592012"/>
    <w:rsid w:val="005C0D55"/>
    <w:rsid w:val="005D78F2"/>
    <w:rsid w:val="005D792C"/>
    <w:rsid w:val="005E780E"/>
    <w:rsid w:val="0060492A"/>
    <w:rsid w:val="00630FF3"/>
    <w:rsid w:val="00633133"/>
    <w:rsid w:val="00651785"/>
    <w:rsid w:val="00652FBA"/>
    <w:rsid w:val="006755C6"/>
    <w:rsid w:val="00681AC5"/>
    <w:rsid w:val="00691554"/>
    <w:rsid w:val="00693C0E"/>
    <w:rsid w:val="006A44CD"/>
    <w:rsid w:val="006B61BD"/>
    <w:rsid w:val="006C3843"/>
    <w:rsid w:val="006C47A1"/>
    <w:rsid w:val="006D54FB"/>
    <w:rsid w:val="006F5CC9"/>
    <w:rsid w:val="00711D83"/>
    <w:rsid w:val="00712A91"/>
    <w:rsid w:val="00714557"/>
    <w:rsid w:val="007603EF"/>
    <w:rsid w:val="00762925"/>
    <w:rsid w:val="00784A2A"/>
    <w:rsid w:val="00796CB0"/>
    <w:rsid w:val="007D04DF"/>
    <w:rsid w:val="007E11C0"/>
    <w:rsid w:val="007E4787"/>
    <w:rsid w:val="00803AFC"/>
    <w:rsid w:val="008105D2"/>
    <w:rsid w:val="00810E72"/>
    <w:rsid w:val="00840B21"/>
    <w:rsid w:val="008437BD"/>
    <w:rsid w:val="00886F7B"/>
    <w:rsid w:val="00891AAB"/>
    <w:rsid w:val="0089779B"/>
    <w:rsid w:val="008C0347"/>
    <w:rsid w:val="008C05C5"/>
    <w:rsid w:val="008C46F9"/>
    <w:rsid w:val="008D6099"/>
    <w:rsid w:val="00927F0D"/>
    <w:rsid w:val="00975A97"/>
    <w:rsid w:val="0099450F"/>
    <w:rsid w:val="009B7244"/>
    <w:rsid w:val="009D71CB"/>
    <w:rsid w:val="009E4C8B"/>
    <w:rsid w:val="00A0253A"/>
    <w:rsid w:val="00A1367E"/>
    <w:rsid w:val="00A139F9"/>
    <w:rsid w:val="00A13EB0"/>
    <w:rsid w:val="00A20064"/>
    <w:rsid w:val="00A2106F"/>
    <w:rsid w:val="00A51849"/>
    <w:rsid w:val="00A622BE"/>
    <w:rsid w:val="00A64179"/>
    <w:rsid w:val="00A730F7"/>
    <w:rsid w:val="00AA4883"/>
    <w:rsid w:val="00AB1C21"/>
    <w:rsid w:val="00AC2392"/>
    <w:rsid w:val="00AC6B37"/>
    <w:rsid w:val="00AE5474"/>
    <w:rsid w:val="00B21C9C"/>
    <w:rsid w:val="00B354FB"/>
    <w:rsid w:val="00B42DB4"/>
    <w:rsid w:val="00B64336"/>
    <w:rsid w:val="00B81AD4"/>
    <w:rsid w:val="00B92C46"/>
    <w:rsid w:val="00BA2EE7"/>
    <w:rsid w:val="00BD3E0E"/>
    <w:rsid w:val="00BD77A1"/>
    <w:rsid w:val="00C27AB4"/>
    <w:rsid w:val="00C30838"/>
    <w:rsid w:val="00C30BDF"/>
    <w:rsid w:val="00C4594D"/>
    <w:rsid w:val="00C47BA3"/>
    <w:rsid w:val="00C53226"/>
    <w:rsid w:val="00C53DA5"/>
    <w:rsid w:val="00C72D11"/>
    <w:rsid w:val="00C73413"/>
    <w:rsid w:val="00C80380"/>
    <w:rsid w:val="00C83F70"/>
    <w:rsid w:val="00CA393C"/>
    <w:rsid w:val="00CB5472"/>
    <w:rsid w:val="00CD3772"/>
    <w:rsid w:val="00CE6496"/>
    <w:rsid w:val="00D04A72"/>
    <w:rsid w:val="00D121C0"/>
    <w:rsid w:val="00D15F71"/>
    <w:rsid w:val="00D2415E"/>
    <w:rsid w:val="00D52B4D"/>
    <w:rsid w:val="00D66C08"/>
    <w:rsid w:val="00D956F3"/>
    <w:rsid w:val="00DA2B3C"/>
    <w:rsid w:val="00DA4920"/>
    <w:rsid w:val="00DE4C3A"/>
    <w:rsid w:val="00DE5423"/>
    <w:rsid w:val="00E175D3"/>
    <w:rsid w:val="00E30354"/>
    <w:rsid w:val="00E34639"/>
    <w:rsid w:val="00E42903"/>
    <w:rsid w:val="00E502A4"/>
    <w:rsid w:val="00E507A5"/>
    <w:rsid w:val="00E67D93"/>
    <w:rsid w:val="00E838EB"/>
    <w:rsid w:val="00EB3B2D"/>
    <w:rsid w:val="00EC73F9"/>
    <w:rsid w:val="00ED7116"/>
    <w:rsid w:val="00F12F9A"/>
    <w:rsid w:val="00F16FE1"/>
    <w:rsid w:val="00F244A2"/>
    <w:rsid w:val="00F42B20"/>
    <w:rsid w:val="00F44333"/>
    <w:rsid w:val="00F50BBE"/>
    <w:rsid w:val="00FB26D4"/>
    <w:rsid w:val="00FB3D50"/>
    <w:rsid w:val="00FF18B0"/>
    <w:rsid w:val="00FF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rsid w:val="003B48E6"/>
    <w:pPr>
      <w:jc w:val="lef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9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D7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D79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9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9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9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92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9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92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79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D79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D79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D79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D79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D792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D79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792C"/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sid w:val="005D7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792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D792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D792C"/>
    <w:rPr>
      <w:color w:val="808080"/>
    </w:rPr>
  </w:style>
  <w:style w:type="paragraph" w:customStyle="1" w:styleId="CompanyName">
    <w:name w:val="Company_Name"/>
    <w:link w:val="CompanyNameChar"/>
    <w:qFormat/>
    <w:rsid w:val="005D792C"/>
    <w:rPr>
      <w:b/>
      <w:noProof/>
      <w:color w:val="17365D" w:themeColor="text2" w:themeShade="BF"/>
      <w:sz w:val="24"/>
      <w:szCs w:val="24"/>
      <w:lang w:bidi="ar-SA"/>
    </w:rPr>
  </w:style>
  <w:style w:type="character" w:customStyle="1" w:styleId="CompanyNameChar">
    <w:name w:val="Company_Name Char"/>
    <w:basedOn w:val="DefaultParagraphFont"/>
    <w:link w:val="CompanyName"/>
    <w:rsid w:val="005D792C"/>
    <w:rPr>
      <w:b/>
      <w:noProof/>
      <w:color w:val="17365D" w:themeColor="text2" w:themeShade="BF"/>
      <w:sz w:val="24"/>
      <w:szCs w:val="24"/>
      <w:lang w:bidi="ar-SA"/>
    </w:rPr>
  </w:style>
  <w:style w:type="paragraph" w:customStyle="1" w:styleId="PageTitle">
    <w:name w:val="Page_Title"/>
    <w:link w:val="PageTitleChar"/>
    <w:qFormat/>
    <w:rsid w:val="00E838EB"/>
    <w:pPr>
      <w:ind w:right="2160"/>
    </w:pPr>
    <w:rPr>
      <w:b/>
      <w:color w:val="17365D" w:themeColor="text2" w:themeShade="BF"/>
      <w:sz w:val="36"/>
      <w:szCs w:val="24"/>
    </w:rPr>
  </w:style>
  <w:style w:type="character" w:customStyle="1" w:styleId="PageTitleChar">
    <w:name w:val="Page_Title Char"/>
    <w:basedOn w:val="DefaultParagraphFont"/>
    <w:link w:val="PageTitle"/>
    <w:rsid w:val="00E838EB"/>
    <w:rPr>
      <w:b/>
      <w:color w:val="17365D" w:themeColor="text2" w:themeShade="BF"/>
      <w:sz w:val="36"/>
      <w:szCs w:val="24"/>
    </w:rPr>
  </w:style>
  <w:style w:type="paragraph" w:customStyle="1" w:styleId="CompanyBrief">
    <w:name w:val="Company_Brief"/>
    <w:link w:val="CompanyBriefChar"/>
    <w:qFormat/>
    <w:rsid w:val="005D792C"/>
    <w:pPr>
      <w:spacing w:before="120" w:after="120" w:line="360" w:lineRule="auto"/>
    </w:pPr>
    <w:rPr>
      <w:color w:val="0D0D0D" w:themeColor="text1" w:themeTint="F2"/>
      <w:sz w:val="24"/>
      <w:szCs w:val="24"/>
    </w:rPr>
  </w:style>
  <w:style w:type="table" w:styleId="TableGrid">
    <w:name w:val="Table Grid"/>
    <w:basedOn w:val="TableNormal"/>
    <w:uiPriority w:val="59"/>
    <w:rsid w:val="005D79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panyBriefChar">
    <w:name w:val="Company_Brief Char"/>
    <w:basedOn w:val="DefaultParagraphFont"/>
    <w:link w:val="CompanyBrief"/>
    <w:rsid w:val="005D792C"/>
    <w:rPr>
      <w:color w:val="0D0D0D" w:themeColor="text1" w:themeTint="F2"/>
      <w:sz w:val="24"/>
      <w:szCs w:val="24"/>
    </w:rPr>
  </w:style>
  <w:style w:type="paragraph" w:customStyle="1" w:styleId="Servicetitle">
    <w:name w:val="Service_title"/>
    <w:basedOn w:val="PageTitle"/>
    <w:link w:val="ServicetitleChar"/>
    <w:qFormat/>
    <w:rsid w:val="006D54FB"/>
    <w:pPr>
      <w:spacing w:before="240" w:after="240"/>
      <w:ind w:right="0"/>
    </w:pPr>
    <w:rPr>
      <w:color w:val="0F243E" w:themeColor="text2" w:themeShade="80"/>
      <w:sz w:val="40"/>
    </w:rPr>
  </w:style>
  <w:style w:type="paragraph" w:customStyle="1" w:styleId="CompanyDetails">
    <w:name w:val="Company_Details"/>
    <w:link w:val="CompanyDetailsChar"/>
    <w:qFormat/>
    <w:rsid w:val="005D792C"/>
    <w:rPr>
      <w:color w:val="0D0D0D" w:themeColor="text1" w:themeTint="F2"/>
      <w:sz w:val="24"/>
      <w:szCs w:val="24"/>
    </w:rPr>
  </w:style>
  <w:style w:type="character" w:customStyle="1" w:styleId="ServicetitleChar">
    <w:name w:val="Service_title Char"/>
    <w:basedOn w:val="PageTitleChar"/>
    <w:link w:val="Servicetitle"/>
    <w:rsid w:val="006D54FB"/>
    <w:rPr>
      <w:b/>
      <w:color w:val="0F243E" w:themeColor="text2" w:themeShade="80"/>
      <w:sz w:val="40"/>
      <w:szCs w:val="24"/>
    </w:rPr>
  </w:style>
  <w:style w:type="character" w:customStyle="1" w:styleId="CompanyDetailsChar">
    <w:name w:val="Company_Details Char"/>
    <w:basedOn w:val="DefaultParagraphFont"/>
    <w:link w:val="CompanyDetails"/>
    <w:rsid w:val="005D792C"/>
    <w:rPr>
      <w:color w:val="0D0D0D" w:themeColor="text1" w:themeTint="F2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41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179"/>
    <w:rPr>
      <w:rFonts w:ascii="Candara" w:hAnsi="Candara"/>
      <w:szCs w:val="24"/>
    </w:rPr>
  </w:style>
  <w:style w:type="paragraph" w:styleId="Footer">
    <w:name w:val="footer"/>
    <w:basedOn w:val="Normal"/>
    <w:link w:val="FooterChar"/>
    <w:uiPriority w:val="99"/>
    <w:unhideWhenUsed/>
    <w:rsid w:val="00A641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179"/>
    <w:rPr>
      <w:rFonts w:ascii="Candara" w:hAnsi="Candara"/>
      <w:szCs w:val="24"/>
    </w:rPr>
  </w:style>
  <w:style w:type="paragraph" w:styleId="Title">
    <w:name w:val="Title"/>
    <w:basedOn w:val="Normal"/>
    <w:next w:val="Normal"/>
    <w:link w:val="TitleChar"/>
    <w:uiPriority w:val="10"/>
    <w:rsid w:val="00036946"/>
    <w:pPr>
      <w:jc w:val="center"/>
    </w:pPr>
    <w:rPr>
      <w:rFonts w:asciiTheme="majorHAnsi" w:hAnsiTheme="majorHAnsi"/>
      <w:color w:val="403152" w:themeColor="accent4" w:themeShade="80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036946"/>
    <w:rPr>
      <w:rFonts w:asciiTheme="majorHAnsi" w:hAnsiTheme="majorHAnsi"/>
      <w:color w:val="403152" w:themeColor="accent4" w:themeShade="80"/>
      <w:sz w:val="56"/>
      <w:szCs w:val="24"/>
    </w:rPr>
  </w:style>
  <w:style w:type="paragraph" w:styleId="ListParagraph">
    <w:name w:val="List Paragraph"/>
    <w:basedOn w:val="Normal"/>
    <w:uiPriority w:val="34"/>
    <w:qFormat/>
    <w:rsid w:val="0041216E"/>
    <w:pPr>
      <w:spacing w:after="200" w:line="276" w:lineRule="auto"/>
      <w:ind w:left="720"/>
      <w:contextualSpacing/>
    </w:pPr>
    <w:rPr>
      <w:sz w:val="22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41216E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ar-SA"/>
    </w:rPr>
  </w:style>
  <w:style w:type="character" w:customStyle="1" w:styleId="apple-converted-space">
    <w:name w:val="apple-converted-space"/>
    <w:basedOn w:val="DefaultParagraphFont"/>
    <w:rsid w:val="0041216E"/>
  </w:style>
  <w:style w:type="character" w:styleId="HTMLCode">
    <w:name w:val="HTML Code"/>
    <w:basedOn w:val="DefaultParagraphFont"/>
    <w:uiPriority w:val="99"/>
    <w:semiHidden/>
    <w:unhideWhenUsed/>
    <w:rsid w:val="0041216E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8161E"/>
    <w:pPr>
      <w:spacing w:after="100" w:line="276" w:lineRule="auto"/>
      <w:ind w:left="220"/>
    </w:pPr>
    <w:rPr>
      <w:rFonts w:eastAsiaTheme="minorEastAsia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86E3E"/>
    <w:pPr>
      <w:spacing w:after="100" w:line="276" w:lineRule="auto"/>
    </w:pPr>
    <w:rPr>
      <w:rFonts w:ascii="Arial" w:eastAsiaTheme="minorEastAsia" w:hAnsi="Arial" w:cs="Arial"/>
      <w:bCs/>
      <w:sz w:val="32"/>
      <w:szCs w:val="32"/>
      <w:lang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52B4D"/>
    <w:pPr>
      <w:spacing w:after="100" w:line="276" w:lineRule="auto"/>
    </w:pPr>
    <w:rPr>
      <w:rFonts w:eastAsiaTheme="minorEastAsia"/>
      <w:sz w:val="16"/>
      <w:szCs w:val="16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rsid w:val="003B48E6"/>
    <w:pPr>
      <w:jc w:val="lef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9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D7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D79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9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9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9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92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9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92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79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D79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D79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D79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D79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D792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D79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792C"/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sid w:val="005D7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792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D792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D792C"/>
    <w:rPr>
      <w:color w:val="808080"/>
    </w:rPr>
  </w:style>
  <w:style w:type="paragraph" w:customStyle="1" w:styleId="CompanyName">
    <w:name w:val="Company_Name"/>
    <w:link w:val="CompanyNameChar"/>
    <w:qFormat/>
    <w:rsid w:val="005D792C"/>
    <w:rPr>
      <w:b/>
      <w:noProof/>
      <w:color w:val="17365D" w:themeColor="text2" w:themeShade="BF"/>
      <w:sz w:val="24"/>
      <w:szCs w:val="24"/>
      <w:lang w:bidi="ar-SA"/>
    </w:rPr>
  </w:style>
  <w:style w:type="character" w:customStyle="1" w:styleId="CompanyNameChar">
    <w:name w:val="Company_Name Char"/>
    <w:basedOn w:val="DefaultParagraphFont"/>
    <w:link w:val="CompanyName"/>
    <w:rsid w:val="005D792C"/>
    <w:rPr>
      <w:b/>
      <w:noProof/>
      <w:color w:val="17365D" w:themeColor="text2" w:themeShade="BF"/>
      <w:sz w:val="24"/>
      <w:szCs w:val="24"/>
      <w:lang w:bidi="ar-SA"/>
    </w:rPr>
  </w:style>
  <w:style w:type="paragraph" w:customStyle="1" w:styleId="PageTitle">
    <w:name w:val="Page_Title"/>
    <w:link w:val="PageTitleChar"/>
    <w:qFormat/>
    <w:rsid w:val="00E838EB"/>
    <w:pPr>
      <w:ind w:right="2160"/>
    </w:pPr>
    <w:rPr>
      <w:b/>
      <w:color w:val="17365D" w:themeColor="text2" w:themeShade="BF"/>
      <w:sz w:val="36"/>
      <w:szCs w:val="24"/>
    </w:rPr>
  </w:style>
  <w:style w:type="character" w:customStyle="1" w:styleId="PageTitleChar">
    <w:name w:val="Page_Title Char"/>
    <w:basedOn w:val="DefaultParagraphFont"/>
    <w:link w:val="PageTitle"/>
    <w:rsid w:val="00E838EB"/>
    <w:rPr>
      <w:b/>
      <w:color w:val="17365D" w:themeColor="text2" w:themeShade="BF"/>
      <w:sz w:val="36"/>
      <w:szCs w:val="24"/>
    </w:rPr>
  </w:style>
  <w:style w:type="paragraph" w:customStyle="1" w:styleId="CompanyBrief">
    <w:name w:val="Company_Brief"/>
    <w:link w:val="CompanyBriefChar"/>
    <w:qFormat/>
    <w:rsid w:val="005D792C"/>
    <w:pPr>
      <w:spacing w:before="120" w:after="120" w:line="360" w:lineRule="auto"/>
    </w:pPr>
    <w:rPr>
      <w:color w:val="0D0D0D" w:themeColor="text1" w:themeTint="F2"/>
      <w:sz w:val="24"/>
      <w:szCs w:val="24"/>
    </w:rPr>
  </w:style>
  <w:style w:type="table" w:styleId="TableGrid">
    <w:name w:val="Table Grid"/>
    <w:basedOn w:val="TableNormal"/>
    <w:uiPriority w:val="59"/>
    <w:rsid w:val="005D79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panyBriefChar">
    <w:name w:val="Company_Brief Char"/>
    <w:basedOn w:val="DefaultParagraphFont"/>
    <w:link w:val="CompanyBrief"/>
    <w:rsid w:val="005D792C"/>
    <w:rPr>
      <w:color w:val="0D0D0D" w:themeColor="text1" w:themeTint="F2"/>
      <w:sz w:val="24"/>
      <w:szCs w:val="24"/>
    </w:rPr>
  </w:style>
  <w:style w:type="paragraph" w:customStyle="1" w:styleId="Servicetitle">
    <w:name w:val="Service_title"/>
    <w:basedOn w:val="PageTitle"/>
    <w:link w:val="ServicetitleChar"/>
    <w:qFormat/>
    <w:rsid w:val="006D54FB"/>
    <w:pPr>
      <w:spacing w:before="240" w:after="240"/>
      <w:ind w:right="0"/>
    </w:pPr>
    <w:rPr>
      <w:color w:val="0F243E" w:themeColor="text2" w:themeShade="80"/>
      <w:sz w:val="40"/>
    </w:rPr>
  </w:style>
  <w:style w:type="paragraph" w:customStyle="1" w:styleId="CompanyDetails">
    <w:name w:val="Company_Details"/>
    <w:link w:val="CompanyDetailsChar"/>
    <w:qFormat/>
    <w:rsid w:val="005D792C"/>
    <w:rPr>
      <w:color w:val="0D0D0D" w:themeColor="text1" w:themeTint="F2"/>
      <w:sz w:val="24"/>
      <w:szCs w:val="24"/>
    </w:rPr>
  </w:style>
  <w:style w:type="character" w:customStyle="1" w:styleId="ServicetitleChar">
    <w:name w:val="Service_title Char"/>
    <w:basedOn w:val="PageTitleChar"/>
    <w:link w:val="Servicetitle"/>
    <w:rsid w:val="006D54FB"/>
    <w:rPr>
      <w:b/>
      <w:color w:val="0F243E" w:themeColor="text2" w:themeShade="80"/>
      <w:sz w:val="40"/>
      <w:szCs w:val="24"/>
    </w:rPr>
  </w:style>
  <w:style w:type="character" w:customStyle="1" w:styleId="CompanyDetailsChar">
    <w:name w:val="Company_Details Char"/>
    <w:basedOn w:val="DefaultParagraphFont"/>
    <w:link w:val="CompanyDetails"/>
    <w:rsid w:val="005D792C"/>
    <w:rPr>
      <w:color w:val="0D0D0D" w:themeColor="text1" w:themeTint="F2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41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179"/>
    <w:rPr>
      <w:rFonts w:ascii="Candara" w:hAnsi="Candara"/>
      <w:szCs w:val="24"/>
    </w:rPr>
  </w:style>
  <w:style w:type="paragraph" w:styleId="Footer">
    <w:name w:val="footer"/>
    <w:basedOn w:val="Normal"/>
    <w:link w:val="FooterChar"/>
    <w:uiPriority w:val="99"/>
    <w:unhideWhenUsed/>
    <w:rsid w:val="00A641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179"/>
    <w:rPr>
      <w:rFonts w:ascii="Candara" w:hAnsi="Candara"/>
      <w:szCs w:val="24"/>
    </w:rPr>
  </w:style>
  <w:style w:type="paragraph" w:styleId="Title">
    <w:name w:val="Title"/>
    <w:basedOn w:val="Normal"/>
    <w:next w:val="Normal"/>
    <w:link w:val="TitleChar"/>
    <w:uiPriority w:val="10"/>
    <w:rsid w:val="00036946"/>
    <w:pPr>
      <w:jc w:val="center"/>
    </w:pPr>
    <w:rPr>
      <w:rFonts w:asciiTheme="majorHAnsi" w:hAnsiTheme="majorHAnsi"/>
      <w:color w:val="403152" w:themeColor="accent4" w:themeShade="80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036946"/>
    <w:rPr>
      <w:rFonts w:asciiTheme="majorHAnsi" w:hAnsiTheme="majorHAnsi"/>
      <w:color w:val="403152" w:themeColor="accent4" w:themeShade="80"/>
      <w:sz w:val="56"/>
      <w:szCs w:val="24"/>
    </w:rPr>
  </w:style>
  <w:style w:type="paragraph" w:styleId="ListParagraph">
    <w:name w:val="List Paragraph"/>
    <w:basedOn w:val="Normal"/>
    <w:uiPriority w:val="34"/>
    <w:qFormat/>
    <w:rsid w:val="0041216E"/>
    <w:pPr>
      <w:spacing w:after="200" w:line="276" w:lineRule="auto"/>
      <w:ind w:left="720"/>
      <w:contextualSpacing/>
    </w:pPr>
    <w:rPr>
      <w:sz w:val="22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41216E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ar-SA"/>
    </w:rPr>
  </w:style>
  <w:style w:type="character" w:customStyle="1" w:styleId="apple-converted-space">
    <w:name w:val="apple-converted-space"/>
    <w:basedOn w:val="DefaultParagraphFont"/>
    <w:rsid w:val="0041216E"/>
  </w:style>
  <w:style w:type="character" w:styleId="HTMLCode">
    <w:name w:val="HTML Code"/>
    <w:basedOn w:val="DefaultParagraphFont"/>
    <w:uiPriority w:val="99"/>
    <w:semiHidden/>
    <w:unhideWhenUsed/>
    <w:rsid w:val="0041216E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8161E"/>
    <w:pPr>
      <w:spacing w:after="100" w:line="276" w:lineRule="auto"/>
      <w:ind w:left="220"/>
    </w:pPr>
    <w:rPr>
      <w:rFonts w:eastAsiaTheme="minorEastAsia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86E3E"/>
    <w:pPr>
      <w:spacing w:after="100" w:line="276" w:lineRule="auto"/>
    </w:pPr>
    <w:rPr>
      <w:rFonts w:ascii="Arial" w:eastAsiaTheme="minorEastAsia" w:hAnsi="Arial" w:cs="Arial"/>
      <w:bCs/>
      <w:sz w:val="32"/>
      <w:szCs w:val="32"/>
      <w:lang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52B4D"/>
    <w:pPr>
      <w:spacing w:after="100" w:line="276" w:lineRule="auto"/>
    </w:pPr>
    <w:rPr>
      <w:rFonts w:eastAsiaTheme="minorEastAsia"/>
      <w:sz w:val="16"/>
      <w:szCs w:val="16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3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20.jp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image" Target="media/image1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3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s\AppData\Roaming\Microsoft\Templates\CommServDirector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3B385268F6744ECB773043DEFD56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3E1DB-FBD1-4C6F-B7F3-C8BE37DB3E1D}"/>
      </w:docPartPr>
      <w:docPartBody>
        <w:p w:rsidR="00B93064" w:rsidRDefault="00762748" w:rsidP="00762748">
          <w:pPr>
            <w:pStyle w:val="03B385268F6744ECB773043DEFD566EA1"/>
          </w:pPr>
          <w:r w:rsidRPr="0035775E">
            <w:rPr>
              <w:rFonts w:ascii="Arial" w:hAnsi="Arial" w:cs="Arial"/>
              <w:sz w:val="52"/>
              <w:szCs w:val="52"/>
            </w:rPr>
            <w:t>Introduction</w:t>
          </w:r>
        </w:p>
      </w:docPartBody>
    </w:docPart>
    <w:docPart>
      <w:docPartPr>
        <w:name w:val="1219E615319F416092C100152685A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71E7B-85BB-4DFE-B1DF-C4618A814E52}"/>
      </w:docPartPr>
      <w:docPartBody>
        <w:p w:rsidR="00DF0B88" w:rsidRDefault="000755DE" w:rsidP="000755DE">
          <w:pPr>
            <w:pStyle w:val="1219E615319F416092C100152685AADC"/>
          </w:pPr>
          <w:r>
            <w:rPr>
              <w:rFonts w:ascii="Arial" w:hAnsi="Arial" w:cs="Arial"/>
              <w:b/>
              <w:color w:val="365F91" w:themeColor="accent1" w:themeShade="BF"/>
              <w:sz w:val="56"/>
              <w:szCs w:val="56"/>
            </w:rPr>
            <w:t>Chapter {chno}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DD"/>
    <w:rsid w:val="00023D69"/>
    <w:rsid w:val="000755DE"/>
    <w:rsid w:val="000F28F1"/>
    <w:rsid w:val="0037020B"/>
    <w:rsid w:val="003712A7"/>
    <w:rsid w:val="003830B4"/>
    <w:rsid w:val="00433B9B"/>
    <w:rsid w:val="004767D5"/>
    <w:rsid w:val="005026A3"/>
    <w:rsid w:val="00571F86"/>
    <w:rsid w:val="005D6272"/>
    <w:rsid w:val="006324E2"/>
    <w:rsid w:val="00652FD9"/>
    <w:rsid w:val="007230A1"/>
    <w:rsid w:val="00736D6E"/>
    <w:rsid w:val="007559C3"/>
    <w:rsid w:val="00762748"/>
    <w:rsid w:val="007D375C"/>
    <w:rsid w:val="007E6FB7"/>
    <w:rsid w:val="00917629"/>
    <w:rsid w:val="00A134BC"/>
    <w:rsid w:val="00B93064"/>
    <w:rsid w:val="00CE3ED7"/>
    <w:rsid w:val="00DF0B88"/>
    <w:rsid w:val="00E35320"/>
    <w:rsid w:val="00EC35A6"/>
    <w:rsid w:val="00F4316E"/>
    <w:rsid w:val="00F46CDD"/>
    <w:rsid w:val="00FA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B385268F6744ECB773043DEFD566EA">
    <w:name w:val="03B385268F6744ECB773043DEFD566EA"/>
  </w:style>
  <w:style w:type="paragraph" w:customStyle="1" w:styleId="4AF20EC238114D06B870EF36D04F5A9B">
    <w:name w:val="4AF20EC238114D06B870EF36D04F5A9B"/>
  </w:style>
  <w:style w:type="paragraph" w:customStyle="1" w:styleId="237B9B6F9A9E44488565E7E7C0B68FF4">
    <w:name w:val="237B9B6F9A9E44488565E7E7C0B68FF4"/>
  </w:style>
  <w:style w:type="paragraph" w:customStyle="1" w:styleId="3544E45760234ECB9E3ED904CFD995D5">
    <w:name w:val="3544E45760234ECB9E3ED904CFD995D5"/>
  </w:style>
  <w:style w:type="paragraph" w:customStyle="1" w:styleId="494FB8E5CC6B42B3932E0E6FB3CA381B">
    <w:name w:val="494FB8E5CC6B42B3932E0E6FB3CA381B"/>
  </w:style>
  <w:style w:type="paragraph" w:customStyle="1" w:styleId="0DE3210D282F47D799976EF512E0DD8F">
    <w:name w:val="0DE3210D282F47D799976EF512E0DD8F"/>
  </w:style>
  <w:style w:type="paragraph" w:customStyle="1" w:styleId="7C122D4891354322AABC96FA02987DDF">
    <w:name w:val="7C122D4891354322AABC96FA02987DDF"/>
  </w:style>
  <w:style w:type="paragraph" w:customStyle="1" w:styleId="01288ADEB3D54B4FA2AACBE89979D849">
    <w:name w:val="01288ADEB3D54B4FA2AACBE89979D849"/>
  </w:style>
  <w:style w:type="paragraph" w:customStyle="1" w:styleId="CompanyName">
    <w:name w:val="Company_Name"/>
    <w:link w:val="CompanyNameChar"/>
    <w:qFormat/>
    <w:pPr>
      <w:spacing w:after="0" w:line="240" w:lineRule="auto"/>
      <w:jc w:val="right"/>
    </w:pPr>
    <w:rPr>
      <w:rFonts w:eastAsiaTheme="minorHAnsi"/>
      <w:b/>
      <w:noProof/>
      <w:color w:val="17365D" w:themeColor="text2" w:themeShade="BF"/>
      <w:sz w:val="24"/>
      <w:szCs w:val="24"/>
    </w:rPr>
  </w:style>
  <w:style w:type="character" w:customStyle="1" w:styleId="CompanyNameChar">
    <w:name w:val="Company_Name Char"/>
    <w:basedOn w:val="DefaultParagraphFont"/>
    <w:link w:val="CompanyName"/>
    <w:rPr>
      <w:rFonts w:eastAsiaTheme="minorHAnsi"/>
      <w:b/>
      <w:noProof/>
      <w:color w:val="17365D" w:themeColor="text2" w:themeShade="BF"/>
      <w:sz w:val="24"/>
      <w:szCs w:val="24"/>
    </w:rPr>
  </w:style>
  <w:style w:type="paragraph" w:customStyle="1" w:styleId="2CC373C1A27D436BB5C0F9FACB5D7C3B">
    <w:name w:val="2CC373C1A27D436BB5C0F9FACB5D7C3B"/>
  </w:style>
  <w:style w:type="paragraph" w:customStyle="1" w:styleId="DF2647ACACF44F328319B721B66E7C81">
    <w:name w:val="DF2647ACACF44F328319B721B66E7C81"/>
  </w:style>
  <w:style w:type="character" w:styleId="PlaceholderText">
    <w:name w:val="Placeholder Text"/>
    <w:basedOn w:val="DefaultParagraphFont"/>
    <w:uiPriority w:val="99"/>
    <w:semiHidden/>
    <w:rsid w:val="00762748"/>
    <w:rPr>
      <w:color w:val="808080"/>
    </w:rPr>
  </w:style>
  <w:style w:type="paragraph" w:customStyle="1" w:styleId="4A593F612A1E4C91AD5DB5F94C467F4A">
    <w:name w:val="4A593F612A1E4C91AD5DB5F94C467F4A"/>
  </w:style>
  <w:style w:type="paragraph" w:customStyle="1" w:styleId="84E1D9FECE7E41DEAF969ADBCC261C3A">
    <w:name w:val="84E1D9FECE7E41DEAF969ADBCC261C3A"/>
  </w:style>
  <w:style w:type="paragraph" w:customStyle="1" w:styleId="96A6B59DE1994B0BA61E5F60770A1390">
    <w:name w:val="96A6B59DE1994B0BA61E5F60770A1390"/>
  </w:style>
  <w:style w:type="paragraph" w:customStyle="1" w:styleId="15F150699AD9483AAB82DC8943D6BF54">
    <w:name w:val="15F150699AD9483AAB82DC8943D6BF54"/>
  </w:style>
  <w:style w:type="paragraph" w:customStyle="1" w:styleId="9A165ED319FC43C2A3FC015663B1F65D">
    <w:name w:val="9A165ED319FC43C2A3FC015663B1F65D"/>
  </w:style>
  <w:style w:type="paragraph" w:customStyle="1" w:styleId="1542D8D438434D5799A89EA96D6C3BAA">
    <w:name w:val="1542D8D438434D5799A89EA96D6C3BAA"/>
  </w:style>
  <w:style w:type="paragraph" w:customStyle="1" w:styleId="AF0C6921E2B3453D92FDA08AC34DFFFA">
    <w:name w:val="AF0C6921E2B3453D92FDA08AC34DFFFA"/>
  </w:style>
  <w:style w:type="paragraph" w:customStyle="1" w:styleId="CompanyBrief">
    <w:name w:val="Company_Brief"/>
    <w:link w:val="CompanyBriefChar"/>
    <w:qFormat/>
    <w:pPr>
      <w:spacing w:before="120" w:after="120" w:line="360" w:lineRule="auto"/>
      <w:jc w:val="right"/>
    </w:pPr>
    <w:rPr>
      <w:rFonts w:eastAsiaTheme="minorHAnsi"/>
      <w:color w:val="0D0D0D" w:themeColor="text1" w:themeTint="F2"/>
      <w:sz w:val="24"/>
      <w:szCs w:val="24"/>
      <w:lang w:bidi="en-US"/>
    </w:rPr>
  </w:style>
  <w:style w:type="character" w:customStyle="1" w:styleId="CompanyBriefChar">
    <w:name w:val="Company_Brief Char"/>
    <w:basedOn w:val="DefaultParagraphFont"/>
    <w:link w:val="CompanyBrief"/>
    <w:rPr>
      <w:rFonts w:eastAsiaTheme="minorHAnsi"/>
      <w:color w:val="0D0D0D" w:themeColor="text1" w:themeTint="F2"/>
      <w:sz w:val="24"/>
      <w:szCs w:val="24"/>
      <w:lang w:bidi="en-US"/>
    </w:rPr>
  </w:style>
  <w:style w:type="paragraph" w:customStyle="1" w:styleId="06638815FB0A45DE90E58D65C0BB8285">
    <w:name w:val="06638815FB0A45DE90E58D65C0BB8285"/>
  </w:style>
  <w:style w:type="paragraph" w:customStyle="1" w:styleId="8D40AD9A6D2341EA9F540EA30C10C4FD">
    <w:name w:val="8D40AD9A6D2341EA9F540EA30C10C4FD"/>
    <w:rsid w:val="00A134BC"/>
  </w:style>
  <w:style w:type="paragraph" w:customStyle="1" w:styleId="AF075350604846BDB8285796029FBA8F">
    <w:name w:val="AF075350604846BDB8285796029FBA8F"/>
    <w:rsid w:val="00A134BC"/>
  </w:style>
  <w:style w:type="paragraph" w:customStyle="1" w:styleId="F3F9314E138B4D4CA4DED4C7290A9B88">
    <w:name w:val="F3F9314E138B4D4CA4DED4C7290A9B88"/>
    <w:rsid w:val="00A134BC"/>
  </w:style>
  <w:style w:type="paragraph" w:customStyle="1" w:styleId="42EB50B0910E4F66A40B00891906A045">
    <w:name w:val="42EB50B0910E4F66A40B00891906A045"/>
    <w:rsid w:val="00A134BC"/>
  </w:style>
  <w:style w:type="paragraph" w:customStyle="1" w:styleId="C24EA36610C347C7AB206100333F77F3">
    <w:name w:val="C24EA36610C347C7AB206100333F77F3"/>
    <w:rsid w:val="00A134BC"/>
  </w:style>
  <w:style w:type="paragraph" w:customStyle="1" w:styleId="79A58A2EC5264DFD8434E6ED036C4E4A">
    <w:name w:val="79A58A2EC5264DFD8434E6ED036C4E4A"/>
    <w:rsid w:val="00A134BC"/>
  </w:style>
  <w:style w:type="paragraph" w:customStyle="1" w:styleId="8814AA8BFAFA4D25AC43E47DC583CD59">
    <w:name w:val="8814AA8BFAFA4D25AC43E47DC583CD59"/>
    <w:rsid w:val="004767D5"/>
  </w:style>
  <w:style w:type="paragraph" w:customStyle="1" w:styleId="7D3EB27305C749E89CC930974701A6E4">
    <w:name w:val="7D3EB27305C749E89CC930974701A6E4"/>
    <w:rsid w:val="004767D5"/>
  </w:style>
  <w:style w:type="paragraph" w:customStyle="1" w:styleId="609AD7F32D7F43CDAEE50A967727CEA5">
    <w:name w:val="609AD7F32D7F43CDAEE50A967727CEA5"/>
    <w:rsid w:val="004767D5"/>
  </w:style>
  <w:style w:type="paragraph" w:customStyle="1" w:styleId="067672455FC74FC7B81CA110D859C2E5">
    <w:name w:val="067672455FC74FC7B81CA110D859C2E5"/>
    <w:rsid w:val="004767D5"/>
  </w:style>
  <w:style w:type="paragraph" w:customStyle="1" w:styleId="065756AB139F4A998F54AE0852F35BEF">
    <w:name w:val="065756AB139F4A998F54AE0852F35BEF"/>
    <w:rsid w:val="004767D5"/>
  </w:style>
  <w:style w:type="paragraph" w:customStyle="1" w:styleId="4F823D1B4D8641219980243B5C48D242">
    <w:name w:val="4F823D1B4D8641219980243B5C48D242"/>
    <w:rsid w:val="004767D5"/>
  </w:style>
  <w:style w:type="paragraph" w:customStyle="1" w:styleId="BC59583C5C7648AD8B0DE511E11BE0BC">
    <w:name w:val="BC59583C5C7648AD8B0DE511E11BE0BC"/>
    <w:rsid w:val="004767D5"/>
  </w:style>
  <w:style w:type="paragraph" w:customStyle="1" w:styleId="AA871A862EAE423B8EC6EAF6BD6811DA">
    <w:name w:val="AA871A862EAE423B8EC6EAF6BD6811DA"/>
    <w:rsid w:val="004767D5"/>
  </w:style>
  <w:style w:type="paragraph" w:customStyle="1" w:styleId="1C9F072174564626B275F1DF568D9245">
    <w:name w:val="1C9F072174564626B275F1DF568D9245"/>
    <w:rsid w:val="004767D5"/>
  </w:style>
  <w:style w:type="paragraph" w:customStyle="1" w:styleId="03B385268F6744ECB773043DEFD566EA1">
    <w:name w:val="03B385268F6744ECB773043DEFD566EA1"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250440A503D0439F8863C62DE109C7E5">
    <w:name w:val="250440A503D0439F8863C62DE109C7E5"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PageTitle">
    <w:name w:val="Page_Title"/>
    <w:link w:val="PageTitleChar"/>
    <w:qFormat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character" w:customStyle="1" w:styleId="PageTitleChar">
    <w:name w:val="Page_Title Char"/>
    <w:basedOn w:val="DefaultParagraphFont"/>
    <w:link w:val="PageTitle"/>
    <w:rsid w:val="00762748"/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6E76EDA131354172B2E703AF0D836B6C">
    <w:name w:val="6E76EDA131354172B2E703AF0D836B6C"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E8AD32B5A26D4F2FA53874B3ACA9CFAF">
    <w:name w:val="E8AD32B5A26D4F2FA53874B3ACA9CFAF"/>
    <w:rsid w:val="00762748"/>
    <w:pPr>
      <w:spacing w:after="0" w:line="240" w:lineRule="auto"/>
    </w:pPr>
    <w:rPr>
      <w:rFonts w:eastAsiaTheme="minorHAnsi"/>
      <w:sz w:val="24"/>
      <w:szCs w:val="24"/>
      <w:lang w:bidi="en-US"/>
    </w:rPr>
  </w:style>
  <w:style w:type="paragraph" w:customStyle="1" w:styleId="BBC2A0F07F794820BC1221A5EAC4EFFA">
    <w:name w:val="BBC2A0F07F794820BC1221A5EAC4EFFA"/>
    <w:rsid w:val="00762748"/>
  </w:style>
  <w:style w:type="paragraph" w:customStyle="1" w:styleId="1219E615319F416092C100152685AADC">
    <w:name w:val="1219E615319F416092C100152685AADC"/>
    <w:rsid w:val="000755D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B385268F6744ECB773043DEFD566EA">
    <w:name w:val="03B385268F6744ECB773043DEFD566EA"/>
  </w:style>
  <w:style w:type="paragraph" w:customStyle="1" w:styleId="4AF20EC238114D06B870EF36D04F5A9B">
    <w:name w:val="4AF20EC238114D06B870EF36D04F5A9B"/>
  </w:style>
  <w:style w:type="paragraph" w:customStyle="1" w:styleId="237B9B6F9A9E44488565E7E7C0B68FF4">
    <w:name w:val="237B9B6F9A9E44488565E7E7C0B68FF4"/>
  </w:style>
  <w:style w:type="paragraph" w:customStyle="1" w:styleId="3544E45760234ECB9E3ED904CFD995D5">
    <w:name w:val="3544E45760234ECB9E3ED904CFD995D5"/>
  </w:style>
  <w:style w:type="paragraph" w:customStyle="1" w:styleId="494FB8E5CC6B42B3932E0E6FB3CA381B">
    <w:name w:val="494FB8E5CC6B42B3932E0E6FB3CA381B"/>
  </w:style>
  <w:style w:type="paragraph" w:customStyle="1" w:styleId="0DE3210D282F47D799976EF512E0DD8F">
    <w:name w:val="0DE3210D282F47D799976EF512E0DD8F"/>
  </w:style>
  <w:style w:type="paragraph" w:customStyle="1" w:styleId="7C122D4891354322AABC96FA02987DDF">
    <w:name w:val="7C122D4891354322AABC96FA02987DDF"/>
  </w:style>
  <w:style w:type="paragraph" w:customStyle="1" w:styleId="01288ADEB3D54B4FA2AACBE89979D849">
    <w:name w:val="01288ADEB3D54B4FA2AACBE89979D849"/>
  </w:style>
  <w:style w:type="paragraph" w:customStyle="1" w:styleId="CompanyName">
    <w:name w:val="Company_Name"/>
    <w:link w:val="CompanyNameChar"/>
    <w:qFormat/>
    <w:pPr>
      <w:spacing w:after="0" w:line="240" w:lineRule="auto"/>
      <w:jc w:val="right"/>
    </w:pPr>
    <w:rPr>
      <w:rFonts w:eastAsiaTheme="minorHAnsi"/>
      <w:b/>
      <w:noProof/>
      <w:color w:val="17365D" w:themeColor="text2" w:themeShade="BF"/>
      <w:sz w:val="24"/>
      <w:szCs w:val="24"/>
    </w:rPr>
  </w:style>
  <w:style w:type="character" w:customStyle="1" w:styleId="CompanyNameChar">
    <w:name w:val="Company_Name Char"/>
    <w:basedOn w:val="DefaultParagraphFont"/>
    <w:link w:val="CompanyName"/>
    <w:rPr>
      <w:rFonts w:eastAsiaTheme="minorHAnsi"/>
      <w:b/>
      <w:noProof/>
      <w:color w:val="17365D" w:themeColor="text2" w:themeShade="BF"/>
      <w:sz w:val="24"/>
      <w:szCs w:val="24"/>
    </w:rPr>
  </w:style>
  <w:style w:type="paragraph" w:customStyle="1" w:styleId="2CC373C1A27D436BB5C0F9FACB5D7C3B">
    <w:name w:val="2CC373C1A27D436BB5C0F9FACB5D7C3B"/>
  </w:style>
  <w:style w:type="paragraph" w:customStyle="1" w:styleId="DF2647ACACF44F328319B721B66E7C81">
    <w:name w:val="DF2647ACACF44F328319B721B66E7C81"/>
  </w:style>
  <w:style w:type="character" w:styleId="PlaceholderText">
    <w:name w:val="Placeholder Text"/>
    <w:basedOn w:val="DefaultParagraphFont"/>
    <w:uiPriority w:val="99"/>
    <w:semiHidden/>
    <w:rsid w:val="00762748"/>
    <w:rPr>
      <w:color w:val="808080"/>
    </w:rPr>
  </w:style>
  <w:style w:type="paragraph" w:customStyle="1" w:styleId="4A593F612A1E4C91AD5DB5F94C467F4A">
    <w:name w:val="4A593F612A1E4C91AD5DB5F94C467F4A"/>
  </w:style>
  <w:style w:type="paragraph" w:customStyle="1" w:styleId="84E1D9FECE7E41DEAF969ADBCC261C3A">
    <w:name w:val="84E1D9FECE7E41DEAF969ADBCC261C3A"/>
  </w:style>
  <w:style w:type="paragraph" w:customStyle="1" w:styleId="96A6B59DE1994B0BA61E5F60770A1390">
    <w:name w:val="96A6B59DE1994B0BA61E5F60770A1390"/>
  </w:style>
  <w:style w:type="paragraph" w:customStyle="1" w:styleId="15F150699AD9483AAB82DC8943D6BF54">
    <w:name w:val="15F150699AD9483AAB82DC8943D6BF54"/>
  </w:style>
  <w:style w:type="paragraph" w:customStyle="1" w:styleId="9A165ED319FC43C2A3FC015663B1F65D">
    <w:name w:val="9A165ED319FC43C2A3FC015663B1F65D"/>
  </w:style>
  <w:style w:type="paragraph" w:customStyle="1" w:styleId="1542D8D438434D5799A89EA96D6C3BAA">
    <w:name w:val="1542D8D438434D5799A89EA96D6C3BAA"/>
  </w:style>
  <w:style w:type="paragraph" w:customStyle="1" w:styleId="AF0C6921E2B3453D92FDA08AC34DFFFA">
    <w:name w:val="AF0C6921E2B3453D92FDA08AC34DFFFA"/>
  </w:style>
  <w:style w:type="paragraph" w:customStyle="1" w:styleId="CompanyBrief">
    <w:name w:val="Company_Brief"/>
    <w:link w:val="CompanyBriefChar"/>
    <w:qFormat/>
    <w:pPr>
      <w:spacing w:before="120" w:after="120" w:line="360" w:lineRule="auto"/>
      <w:jc w:val="right"/>
    </w:pPr>
    <w:rPr>
      <w:rFonts w:eastAsiaTheme="minorHAnsi"/>
      <w:color w:val="0D0D0D" w:themeColor="text1" w:themeTint="F2"/>
      <w:sz w:val="24"/>
      <w:szCs w:val="24"/>
      <w:lang w:bidi="en-US"/>
    </w:rPr>
  </w:style>
  <w:style w:type="character" w:customStyle="1" w:styleId="CompanyBriefChar">
    <w:name w:val="Company_Brief Char"/>
    <w:basedOn w:val="DefaultParagraphFont"/>
    <w:link w:val="CompanyBrief"/>
    <w:rPr>
      <w:rFonts w:eastAsiaTheme="minorHAnsi"/>
      <w:color w:val="0D0D0D" w:themeColor="text1" w:themeTint="F2"/>
      <w:sz w:val="24"/>
      <w:szCs w:val="24"/>
      <w:lang w:bidi="en-US"/>
    </w:rPr>
  </w:style>
  <w:style w:type="paragraph" w:customStyle="1" w:styleId="06638815FB0A45DE90E58D65C0BB8285">
    <w:name w:val="06638815FB0A45DE90E58D65C0BB8285"/>
  </w:style>
  <w:style w:type="paragraph" w:customStyle="1" w:styleId="8D40AD9A6D2341EA9F540EA30C10C4FD">
    <w:name w:val="8D40AD9A6D2341EA9F540EA30C10C4FD"/>
    <w:rsid w:val="00A134BC"/>
  </w:style>
  <w:style w:type="paragraph" w:customStyle="1" w:styleId="AF075350604846BDB8285796029FBA8F">
    <w:name w:val="AF075350604846BDB8285796029FBA8F"/>
    <w:rsid w:val="00A134BC"/>
  </w:style>
  <w:style w:type="paragraph" w:customStyle="1" w:styleId="F3F9314E138B4D4CA4DED4C7290A9B88">
    <w:name w:val="F3F9314E138B4D4CA4DED4C7290A9B88"/>
    <w:rsid w:val="00A134BC"/>
  </w:style>
  <w:style w:type="paragraph" w:customStyle="1" w:styleId="42EB50B0910E4F66A40B00891906A045">
    <w:name w:val="42EB50B0910E4F66A40B00891906A045"/>
    <w:rsid w:val="00A134BC"/>
  </w:style>
  <w:style w:type="paragraph" w:customStyle="1" w:styleId="C24EA36610C347C7AB206100333F77F3">
    <w:name w:val="C24EA36610C347C7AB206100333F77F3"/>
    <w:rsid w:val="00A134BC"/>
  </w:style>
  <w:style w:type="paragraph" w:customStyle="1" w:styleId="79A58A2EC5264DFD8434E6ED036C4E4A">
    <w:name w:val="79A58A2EC5264DFD8434E6ED036C4E4A"/>
    <w:rsid w:val="00A134BC"/>
  </w:style>
  <w:style w:type="paragraph" w:customStyle="1" w:styleId="8814AA8BFAFA4D25AC43E47DC583CD59">
    <w:name w:val="8814AA8BFAFA4D25AC43E47DC583CD59"/>
    <w:rsid w:val="004767D5"/>
  </w:style>
  <w:style w:type="paragraph" w:customStyle="1" w:styleId="7D3EB27305C749E89CC930974701A6E4">
    <w:name w:val="7D3EB27305C749E89CC930974701A6E4"/>
    <w:rsid w:val="004767D5"/>
  </w:style>
  <w:style w:type="paragraph" w:customStyle="1" w:styleId="609AD7F32D7F43CDAEE50A967727CEA5">
    <w:name w:val="609AD7F32D7F43CDAEE50A967727CEA5"/>
    <w:rsid w:val="004767D5"/>
  </w:style>
  <w:style w:type="paragraph" w:customStyle="1" w:styleId="067672455FC74FC7B81CA110D859C2E5">
    <w:name w:val="067672455FC74FC7B81CA110D859C2E5"/>
    <w:rsid w:val="004767D5"/>
  </w:style>
  <w:style w:type="paragraph" w:customStyle="1" w:styleId="065756AB139F4A998F54AE0852F35BEF">
    <w:name w:val="065756AB139F4A998F54AE0852F35BEF"/>
    <w:rsid w:val="004767D5"/>
  </w:style>
  <w:style w:type="paragraph" w:customStyle="1" w:styleId="4F823D1B4D8641219980243B5C48D242">
    <w:name w:val="4F823D1B4D8641219980243B5C48D242"/>
    <w:rsid w:val="004767D5"/>
  </w:style>
  <w:style w:type="paragraph" w:customStyle="1" w:styleId="BC59583C5C7648AD8B0DE511E11BE0BC">
    <w:name w:val="BC59583C5C7648AD8B0DE511E11BE0BC"/>
    <w:rsid w:val="004767D5"/>
  </w:style>
  <w:style w:type="paragraph" w:customStyle="1" w:styleId="AA871A862EAE423B8EC6EAF6BD6811DA">
    <w:name w:val="AA871A862EAE423B8EC6EAF6BD6811DA"/>
    <w:rsid w:val="004767D5"/>
  </w:style>
  <w:style w:type="paragraph" w:customStyle="1" w:styleId="1C9F072174564626B275F1DF568D9245">
    <w:name w:val="1C9F072174564626B275F1DF568D9245"/>
    <w:rsid w:val="004767D5"/>
  </w:style>
  <w:style w:type="paragraph" w:customStyle="1" w:styleId="03B385268F6744ECB773043DEFD566EA1">
    <w:name w:val="03B385268F6744ECB773043DEFD566EA1"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250440A503D0439F8863C62DE109C7E5">
    <w:name w:val="250440A503D0439F8863C62DE109C7E5"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PageTitle">
    <w:name w:val="Page_Title"/>
    <w:link w:val="PageTitleChar"/>
    <w:qFormat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character" w:customStyle="1" w:styleId="PageTitleChar">
    <w:name w:val="Page_Title Char"/>
    <w:basedOn w:val="DefaultParagraphFont"/>
    <w:link w:val="PageTitle"/>
    <w:rsid w:val="00762748"/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6E76EDA131354172B2E703AF0D836B6C">
    <w:name w:val="6E76EDA131354172B2E703AF0D836B6C"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E8AD32B5A26D4F2FA53874B3ACA9CFAF">
    <w:name w:val="E8AD32B5A26D4F2FA53874B3ACA9CFAF"/>
    <w:rsid w:val="00762748"/>
    <w:pPr>
      <w:spacing w:after="0" w:line="240" w:lineRule="auto"/>
    </w:pPr>
    <w:rPr>
      <w:rFonts w:eastAsiaTheme="minorHAnsi"/>
      <w:sz w:val="24"/>
      <w:szCs w:val="24"/>
      <w:lang w:bidi="en-US"/>
    </w:rPr>
  </w:style>
  <w:style w:type="paragraph" w:customStyle="1" w:styleId="BBC2A0F07F794820BC1221A5EAC4EFFA">
    <w:name w:val="BBC2A0F07F794820BC1221A5EAC4EFFA"/>
    <w:rsid w:val="00762748"/>
  </w:style>
  <w:style w:type="paragraph" w:customStyle="1" w:styleId="1219E615319F416092C100152685AADC">
    <w:name w:val="1219E615319F416092C100152685AADC"/>
    <w:rsid w:val="000755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irectory">
      <a:majorFont>
        <a:latin typeface="Copperplate Gothic Bold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CD88D-DB1E-4093-90FB-8C499A69B8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8DFB62-4F2A-473D-B234-6BF675655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CommServDirectory</Template>
  <TotalTime>22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Template2</vt:lpstr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Template1</dc:title>
  <dc:creator>sys</dc:creator>
  <cp:lastModifiedBy>sys</cp:lastModifiedBy>
  <cp:revision>18</cp:revision>
  <cp:lastPrinted>2009-04-08T13:35:00Z</cp:lastPrinted>
  <dcterms:created xsi:type="dcterms:W3CDTF">2017-05-23T10:29:00Z</dcterms:created>
  <dcterms:modified xsi:type="dcterms:W3CDTF">2017-05-29T11:00:00Z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TC103689099990</vt:lpwstr>
  </property>
</Properties>
</file>