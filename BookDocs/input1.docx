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3A" w:rsidRDefault="00DA4920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bookmarkStart w:id="0" w:name="_GoBack"/>
      <w:bookmarkEnd w:id="0"/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787DBF48" wp14:editId="0B2027BE">
                <wp:simplePos x="0" y="0"/>
                <wp:positionH relativeFrom="margin">
                  <wp:posOffset>43249</wp:posOffset>
                </wp:positionH>
                <wp:positionV relativeFrom="margin">
                  <wp:posOffset>67962</wp:posOffset>
                </wp:positionV>
                <wp:extent cx="7191375" cy="9389745"/>
                <wp:effectExtent l="0" t="0" r="0" b="190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938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2E24" w:rsidRDefault="00332E24" w:rsidP="00332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.4pt;margin-top:5.35pt;width:566.25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" filled="f" stroked="f">
                <v:textbox>
                  <w:txbxContent>
                    <w:p w:rsidR="00332E24" w:rsidRDefault="00332E24" w:rsidP="00332E2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8C05C5" w:rsidRPr="009D71CB" w:rsidRDefault="008C05C5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6D54FB" w:rsidRPr="00DE4C3A" w:rsidRDefault="00DA4920" w:rsidP="00DA4920">
      <w:pPr>
        <w:pStyle w:val="Header"/>
        <w:tabs>
          <w:tab w:val="clear" w:pos="4680"/>
          <w:tab w:val="clear" w:pos="9360"/>
          <w:tab w:val="left" w:pos="681"/>
          <w:tab w:val="center" w:pos="5760"/>
        </w:tabs>
        <w:ind w:left="180" w:right="90"/>
        <w:rPr>
          <w:rFonts w:ascii="Arial" w:hAnsi="Arial" w:cs="Arial"/>
          <w:noProof/>
          <w:lang w:bidi="ar-SA"/>
        </w:rPr>
        <w:sectPr w:rsidR="006D54FB" w:rsidRPr="00DE4C3A" w:rsidSect="008C05C5">
          <w:footerReference w:type="default" r:id="rId10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rFonts w:ascii="Arial" w:hAnsi="Arial" w:cs="Arial"/>
          <w:noProof/>
          <w:lang w:bidi="ar-SA"/>
        </w:rPr>
        <w:tab/>
      </w:r>
      <w:r>
        <w:rPr>
          <w:rFonts w:ascii="Arial" w:hAnsi="Arial" w:cs="Arial"/>
          <w:noProof/>
          <w:lang w:bidi="ar-SA"/>
        </w:rPr>
        <w:tab/>
      </w:r>
      <w:r w:rsidR="00A025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425268" wp14:editId="176056D8">
                <wp:simplePos x="0" y="0"/>
                <wp:positionH relativeFrom="column">
                  <wp:posOffset>706755</wp:posOffset>
                </wp:positionH>
                <wp:positionV relativeFrom="paragraph">
                  <wp:posOffset>3857625</wp:posOffset>
                </wp:positionV>
                <wp:extent cx="3200400" cy="91694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253A">
                              <w:rPr>
                                <w:b/>
                                <w:sz w:val="36"/>
                                <w:szCs w:val="36"/>
                              </w:rPr>
                              <w:t>{DOMAINNAME}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7" type="#_x0000_t202" style="position:absolute;left:0;text-align:left;margin-left:55.65pt;margin-top:303.75pt;width:252pt;height:7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0253A">
                        <w:rPr>
                          <w:b/>
                          <w:sz w:val="36"/>
                          <w:szCs w:val="36"/>
                        </w:rPr>
                        <w:t>{DOMAINNAME}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F06812" wp14:editId="52D55EF1">
                <wp:simplePos x="0" y="0"/>
                <wp:positionH relativeFrom="column">
                  <wp:posOffset>2255108</wp:posOffset>
                </wp:positionH>
                <wp:positionV relativeFrom="paragraph">
                  <wp:posOffset>5174598</wp:posOffset>
                </wp:positionV>
                <wp:extent cx="2162433" cy="605481"/>
                <wp:effectExtent l="0" t="0" r="0" b="444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253A">
                              <w:rPr>
                                <w:b/>
                                <w:sz w:val="40"/>
                                <w:szCs w:val="40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177.55pt;margin-top:407.45pt;width:170.25pt;height:4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YhgwIAAG0FAAAOAAAAZHJzL2Uyb0RvYy54bWysVE1PGzEQvVfqf7B8L5uEkK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0253A">
                        <w:rPr>
                          <w:b/>
                          <w:sz w:val="40"/>
                          <w:szCs w:val="40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noProof/>
          <w:lang w:bidi="ar-SA"/>
        </w:rPr>
        <w:drawing>
          <wp:inline distT="0" distB="0" distL="0" distR="0" wp14:anchorId="5EA82CAC" wp14:editId="74C6BC9D">
            <wp:extent cx="3818238" cy="2199444"/>
            <wp:effectExtent l="19050" t="0" r="11430" b="696595"/>
            <wp:docPr id="678" name="Picture 678" descr="C:\Users\sys\AppData\Local\Microsoft\Windows\Temporary Internet Files\Content.IE5\FPSZIWP3\breveon813-b6e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\AppData\Local\Microsoft\Windows\Temporary Internet Files\Content.IE5\FPSZIWP3\breveon813-b6e88[1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78" cy="2199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332E24" w:rsidRPr="00332E24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3ED617" wp14:editId="10A7D7FF">
                <wp:simplePos x="0" y="0"/>
                <wp:positionH relativeFrom="column">
                  <wp:posOffset>2051926</wp:posOffset>
                </wp:positionH>
                <wp:positionV relativeFrom="paragraph">
                  <wp:posOffset>1309816</wp:posOffset>
                </wp:positionV>
                <wp:extent cx="2374265" cy="1403985"/>
                <wp:effectExtent l="0" t="0" r="266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24" w:rsidRDefault="00332E24" w:rsidP="00A02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61.55pt;margin-top:103.15pt;width:186.95pt;height:110.55pt;z-index:2518016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">
                <v:textbox style="mso-fit-shape-to-text:t">
                  <w:txbxContent>
                    <w:p w:rsidR="00332E24" w:rsidRDefault="00332E24" w:rsidP="00A02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2EE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16087D" wp14:editId="72505562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0" type="#_x0000_t202" style="position:absolute;left:0;text-align:left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" filled="f" stroked="f" strokeweight=".5pt">
                <v:textbox>
                  <w:txbxContent>
                    <w:p w:rsidR="0035775E" w:rsidRDefault="0035775E"/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896BA" wp14:editId="0BEB164B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DBCCD96" wp14:editId="3F27C5B0">
                                      <wp:extent cx="481330" cy="419619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left:0;text-align:left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0DBEAE7C" wp14:editId="67387082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C301FA" wp14:editId="582FBFA4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2" type="#_x0000_t202" style="position:absolute;left:0;text-align:left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Pigg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D7DF07" wp14:editId="0693F154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3" type="#_x0000_t202" style="position:absolute;left:0;text-align:left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zIZjF4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9DD890" wp14:editId="6689FD3A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C49015" wp14:editId="4DD852B0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E91AB3" wp14:editId="4FB25364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601AB" wp14:editId="3DEAA489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B6E413" wp14:editId="1C58919C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6C5F2" wp14:editId="26749834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FFBAB6" wp14:editId="2AAABE52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542056" wp14:editId="7D696731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5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x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NZMNUO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placeholder>
                          <w:docPart w:val="6E76EDA131354172B2E703AF0D836B6C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10E72" w:rsidP="00891AA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0B47FA" wp14:editId="3FD4E9E8">
                <wp:simplePos x="0" y="0"/>
                <wp:positionH relativeFrom="column">
                  <wp:posOffset>3712845</wp:posOffset>
                </wp:positionH>
                <wp:positionV relativeFrom="paragraph">
                  <wp:posOffset>15240</wp:posOffset>
                </wp:positionV>
                <wp:extent cx="3275330" cy="40157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72" w:rsidRDefault="00D04A72" w:rsidP="00D04A72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This book gives insight about {</w:t>
                            </w:r>
                            <w:r w:rsidR="00810E7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} domain. This is basically an e-book generated by any user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user. This book</w:t>
                            </w:r>
                            <w:r w:rsidR="0071455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of answer populated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user. </w:t>
                            </w:r>
                          </w:p>
                          <w:p w:rsidR="00D04A72" w:rsidRPr="00D04A72" w:rsidRDefault="00D04A72" w:rsidP="00D04A7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92.35pt;margin-top:1.2pt;width:257.9pt;height:3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" filled="f" stroked="f" strokeweight=".5pt">
                <v:textbox>
                  <w:txbxContent>
                    <w:p w:rsidR="00D04A72" w:rsidRDefault="00D04A72" w:rsidP="00D04A72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This book gives insight about {</w:t>
                      </w:r>
                      <w:r w:rsidR="00810E72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 is basically an e-book generated by any user zynla user. This book</w:t>
                      </w:r>
                      <w:r w:rsidR="0071455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of answer populated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by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zynla user. </w:t>
                      </w:r>
                    </w:p>
                    <w:p w:rsidR="00D04A72" w:rsidRPr="00D04A72" w:rsidRDefault="00D04A72" w:rsidP="00D04A7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AA1" w:rsidRPr="00554AA1">
        <w:rPr>
          <w:noProof/>
          <w:lang w:bidi="ar-SA"/>
        </w:rPr>
        <w:drawing>
          <wp:inline distT="0" distB="0" distL="0" distR="0" wp14:anchorId="661E49F0" wp14:editId="3307622B">
            <wp:extent cx="3393030" cy="3435178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32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0A374C" w:rsidRPr="00A139F9" w:rsidRDefault="00482DF0" w:rsidP="000A374C">
      <w:pPr>
        <w:pStyle w:val="TOCHeading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lastRenderedPageBreak/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  <w:r w:rsidR="000A374C" w:rsidRPr="00A139F9">
        <w:rPr>
          <w:rFonts w:ascii="Arial" w:hAnsi="Arial" w:cs="Arial"/>
          <w:sz w:val="40"/>
          <w:szCs w:val="40"/>
        </w:rPr>
        <w:t>Table of Contents</w:t>
      </w:r>
    </w:p>
    <w:p w:rsidR="000A374C" w:rsidRDefault="000A374C" w:rsidP="000A374C">
      <w:pPr>
        <w:pStyle w:val="Heading1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r w:rsidRPr="00486E3E">
        <w:rPr>
          <w:rFonts w:ascii="Arial" w:hAnsi="Arial" w:cs="Arial"/>
          <w:color w:val="000000" w:themeColor="text1"/>
          <w:sz w:val="32"/>
          <w:szCs w:val="32"/>
        </w:rPr>
        <w:t>{#Chapters}</w:t>
      </w:r>
    </w:p>
    <w:p w:rsidR="000A374C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Chapter {</w:t>
      </w:r>
      <w:proofErr w:type="spellStart"/>
      <w:r w:rsidRPr="00486E3E">
        <w:rPr>
          <w:b/>
        </w:rPr>
        <w:t>chno</w:t>
      </w:r>
      <w:proofErr w:type="spellEnd"/>
      <w:r w:rsidRPr="00486E3E">
        <w:rPr>
          <w:b/>
        </w:rPr>
        <w:t>}:{</w:t>
      </w:r>
      <w:proofErr w:type="spellStart"/>
      <w:r w:rsidRPr="00486E3E">
        <w:rPr>
          <w:b/>
        </w:rPr>
        <w:t>ChapterName</w:t>
      </w:r>
      <w:proofErr w:type="spellEnd"/>
      <w:r w:rsidRPr="00486E3E">
        <w:rPr>
          <w:b/>
        </w:rPr>
        <w:t>}</w:t>
      </w:r>
    </w:p>
    <w:p w:rsidR="000A374C" w:rsidRPr="00486E3E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{/Chapters}</w:t>
      </w:r>
    </w:p>
    <w:p w:rsidR="000A374C" w:rsidRPr="002C18C7" w:rsidRDefault="000A374C" w:rsidP="000A374C"/>
    <w:p w:rsidR="00554AA1" w:rsidRDefault="00554AA1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554AA1" w:rsidRPr="00554AA1" w:rsidRDefault="00554AA1" w:rsidP="00554AA1"/>
    <w:p w:rsidR="00131B62" w:rsidRPr="00554AA1" w:rsidRDefault="00131B62" w:rsidP="00C80380">
      <w:pPr>
        <w:tabs>
          <w:tab w:val="left" w:pos="9496"/>
        </w:tabs>
        <w:sectPr w:rsidR="00131B62" w:rsidRPr="00554AA1" w:rsidSect="001C2A20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p w:rsidR="00E838EB" w:rsidRPr="00DE4C3A" w:rsidRDefault="00E838EB" w:rsidP="00554AA1">
      <w:pPr>
        <w:pStyle w:val="PageTitle"/>
        <w:jc w:val="left"/>
        <w:rPr>
          <w:rFonts w:ascii="Arial" w:hAnsi="Arial" w:cs="Arial"/>
          <w:sz w:val="24"/>
        </w:rPr>
      </w:pPr>
      <w:bookmarkStart w:id="1" w:name="Chapter"/>
      <w:bookmarkStart w:id="2" w:name="TableOfContents"/>
      <w:bookmarkStart w:id="3" w:name="Introduction"/>
      <w:bookmarkEnd w:id="1"/>
      <w:bookmarkEnd w:id="2"/>
      <w:bookmarkEnd w:id="3"/>
    </w:p>
    <w:p w:rsidR="00590C9C" w:rsidRDefault="00590C9C" w:rsidP="00590C9C">
      <w:pPr>
        <w:rPr>
          <w:rFonts w:ascii="Arial" w:hAnsi="Arial" w:cs="Arial"/>
          <w:color w:val="365F91" w:themeColor="accent1" w:themeShade="BF"/>
          <w:sz w:val="56"/>
          <w:szCs w:val="56"/>
        </w:rPr>
      </w:pPr>
      <w:r>
        <w:rPr>
          <w:rFonts w:ascii="Arial" w:hAnsi="Arial" w:cs="Arial"/>
        </w:rPr>
        <w:t xml:space="preserve">    </w:t>
      </w:r>
      <w:r w:rsidRPr="001D5639">
        <w:rPr>
          <w:rFonts w:ascii="Arial" w:hAnsi="Arial" w:cs="Arial"/>
        </w:rPr>
        <w:t>{</w:t>
      </w:r>
      <w:r>
        <w:rPr>
          <w:rFonts w:ascii="Arial" w:hAnsi="Arial" w:cs="Arial"/>
        </w:rPr>
        <w:t>#</w:t>
      </w:r>
      <w:r w:rsidRPr="001D5639">
        <w:rPr>
          <w:rFonts w:ascii="Arial" w:hAnsi="Arial" w:cs="Arial"/>
        </w:rPr>
        <w:t>Chapters</w:t>
      </w:r>
      <w:r w:rsidRPr="00371A79">
        <w:rPr>
          <w:rFonts w:ascii="Arial" w:hAnsi="Arial" w:cs="Arial"/>
          <w:color w:val="000000" w:themeColor="text1"/>
        </w:rPr>
        <w:t>}</w:t>
      </w:r>
      <w:r w:rsidRPr="00371A79"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</w:p>
    <w:p w:rsidR="00590C9C" w:rsidRPr="00371A79" w:rsidRDefault="00590C9C" w:rsidP="00590C9C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  <w:t xml:space="preserve">         </w:t>
      </w:r>
      <w:sdt>
        <w:sdtPr>
          <w:rPr>
            <w:rFonts w:ascii="Arial" w:hAnsi="Arial" w:cs="Arial"/>
            <w:color w:val="365F91" w:themeColor="accent1" w:themeShade="BF"/>
            <w:sz w:val="56"/>
            <w:szCs w:val="56"/>
          </w:rPr>
          <w:id w:val="-85771948"/>
          <w:placeholder>
            <w:docPart w:val="1219E615319F416092C100152685AADC"/>
          </w:placeholder>
          <w:showingPlcHdr/>
        </w:sdtPr>
        <w:sdtEndPr/>
        <w:sdtContent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sdtContent>
      </w:sdt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 </w:t>
      </w:r>
    </w:p>
    <w:p w:rsidR="00590C9C" w:rsidRPr="00172FF5" w:rsidRDefault="0099450F" w:rsidP="0099450F">
      <w:pPr>
        <w:ind w:left="2880"/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 </w:t>
      </w:r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{</w:t>
      </w:r>
      <w:proofErr w:type="spellStart"/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ChapterName</w:t>
      </w:r>
      <w:proofErr w:type="spellEnd"/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}</w:t>
      </w:r>
    </w:p>
    <w:p w:rsidR="00590C9C" w:rsidRPr="007D04DF" w:rsidRDefault="00590C9C" w:rsidP="00590C9C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>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172FF5">
        <w:rPr>
          <w:rFonts w:ascii="Arial" w:hAnsi="Arial" w:cs="Arial"/>
          <w:b/>
          <w:sz w:val="28"/>
          <w:szCs w:val="28"/>
          <w:u w:val="single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  <w:u w:val="single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  <w:u w:val="single"/>
        </w:rPr>
        <w:t>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{/</w:t>
      </w:r>
      <w:proofErr w:type="spellStart"/>
      <w:r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}{/intents}</w:t>
      </w:r>
      <w:r w:rsidRPr="00C27AB4">
        <w:rPr>
          <w:rFonts w:ascii="Arial" w:hAnsi="Arial" w:cs="Arial"/>
        </w:rPr>
        <w:tab/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{#Topic}</w:t>
      </w:r>
    </w:p>
    <w:p w:rsidR="00590C9C" w:rsidRPr="00172FF5" w:rsidRDefault="00590C9C" w:rsidP="00590C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proofErr w:type="gramStart"/>
      <w:r w:rsidRPr="00172FF5">
        <w:rPr>
          <w:rFonts w:ascii="Arial" w:hAnsi="Arial" w:cs="Arial"/>
          <w:b/>
          <w:sz w:val="32"/>
          <w:szCs w:val="32"/>
        </w:rPr>
        <w:t>chno</w:t>
      </w:r>
      <w:proofErr w:type="spellEnd"/>
      <w:proofErr w:type="gram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 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TopicName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  <w:u w:val="single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  <w:u w:val="single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  <w:u w:val="single"/>
        </w:rPr>
        <w:t>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 xml:space="preserve">}{/intents} </w:t>
      </w:r>
    </w:p>
    <w:p w:rsidR="00590C9C" w:rsidRPr="00C27AB4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{#subtopic}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proofErr w:type="gramStart"/>
      <w:r w:rsidRPr="00172FF5">
        <w:rPr>
          <w:rFonts w:ascii="Arial" w:hAnsi="Arial" w:cs="Arial"/>
          <w:b/>
          <w:sz w:val="32"/>
          <w:szCs w:val="32"/>
        </w:rPr>
        <w:t>chno</w:t>
      </w:r>
      <w:proofErr w:type="spellEnd"/>
      <w:proofErr w:type="gram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}.{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subtopicno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 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SubTopicName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</w:t>
      </w:r>
      <w:proofErr w:type="spellStart"/>
      <w:r w:rsidRPr="00172FF5">
        <w:rPr>
          <w:rFonts w:ascii="Arial" w:hAnsi="Arial" w:cs="Arial"/>
          <w:b/>
          <w:sz w:val="32"/>
          <w:szCs w:val="32"/>
        </w:rPr>
        <w:t>intent_label</w:t>
      </w:r>
      <w:proofErr w:type="spellEnd"/>
      <w:r w:rsidRPr="00172FF5">
        <w:rPr>
          <w:rFonts w:ascii="Arial" w:hAnsi="Arial" w:cs="Arial"/>
          <w:b/>
          <w:sz w:val="32"/>
          <w:szCs w:val="32"/>
        </w:rPr>
        <w:t>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 xml:space="preserve"> {#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</w:rPr>
        <w:t>{</w:t>
      </w:r>
      <w:proofErr w:type="gramStart"/>
      <w:r w:rsidRPr="00172FF5">
        <w:rPr>
          <w:rFonts w:ascii="Arial" w:hAnsi="Arial" w:cs="Arial"/>
          <w:b/>
          <w:sz w:val="28"/>
          <w:szCs w:val="28"/>
        </w:rPr>
        <w:t>label</w:t>
      </w:r>
      <w:proofErr w:type="gramEnd"/>
      <w:r w:rsidRPr="00172FF5">
        <w:rPr>
          <w:rFonts w:ascii="Arial" w:hAnsi="Arial" w:cs="Arial"/>
          <w:b/>
          <w:sz w:val="28"/>
          <w:szCs w:val="28"/>
        </w:rPr>
        <w:t>}:</w:t>
      </w:r>
    </w:p>
    <w:p w:rsidR="00590C9C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</w:t>
      </w:r>
      <w:proofErr w:type="gramStart"/>
      <w:r w:rsidRPr="00172FF5">
        <w:rPr>
          <w:rFonts w:ascii="Arial" w:hAnsi="Arial" w:cs="Arial"/>
        </w:rPr>
        <w:t>value</w:t>
      </w:r>
      <w:proofErr w:type="gramEnd"/>
      <w:r w:rsidRPr="00172FF5">
        <w:rPr>
          <w:rFonts w:ascii="Arial" w:hAnsi="Arial" w:cs="Arial"/>
        </w:rPr>
        <w:t>}</w:t>
      </w:r>
    </w:p>
    <w:p w:rsidR="00590C9C" w:rsidRPr="00D2415E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</w:t>
      </w:r>
      <w:proofErr w:type="spellStart"/>
      <w:r w:rsidRPr="00C27AB4">
        <w:rPr>
          <w:rFonts w:ascii="Arial" w:hAnsi="Arial" w:cs="Arial"/>
        </w:rPr>
        <w:t>intent_value</w:t>
      </w:r>
      <w:proofErr w:type="spellEnd"/>
      <w:r w:rsidRPr="00C27AB4">
        <w:rPr>
          <w:rFonts w:ascii="Arial" w:hAnsi="Arial" w:cs="Arial"/>
        </w:rPr>
        <w:t>}{/intents}{/subtopic}</w:t>
      </w:r>
      <w:r>
        <w:rPr>
          <w:rFonts w:ascii="Arial" w:hAnsi="Arial" w:cs="Arial"/>
        </w:rPr>
        <w:t>{/Topic}</w:t>
      </w:r>
      <w:r w:rsidRPr="00C27AB4">
        <w:rPr>
          <w:rFonts w:ascii="Arial" w:hAnsi="Arial" w:cs="Arial"/>
        </w:rPr>
        <w:t>{/Chapters}</w:t>
      </w:r>
    </w:p>
    <w:p w:rsidR="007D04DF" w:rsidRPr="00D2415E" w:rsidRDefault="007D04DF" w:rsidP="00590C9C">
      <w:pPr>
        <w:rPr>
          <w:rFonts w:ascii="Arial" w:hAnsi="Arial" w:cs="Arial"/>
        </w:rPr>
      </w:pPr>
    </w:p>
    <w:p w:rsidR="0089779B" w:rsidRPr="00DE4C3A" w:rsidRDefault="0089779B" w:rsidP="006F5CC9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7D04DF" w:rsidP="002A31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630FF3" w:rsidRPr="00DE4C3A" w:rsidRDefault="00630FF3" w:rsidP="00633133">
      <w:pPr>
        <w:rPr>
          <w:rFonts w:ascii="Arial" w:hAnsi="Arial" w:cs="Arial"/>
        </w:rPr>
      </w:pPr>
    </w:p>
    <w:sdt>
      <w:sdtPr>
        <w:rPr>
          <w:rFonts w:ascii="Arial" w:hAnsi="Arial" w:cs="Arial"/>
          <w:sz w:val="24"/>
        </w:rPr>
        <w:id w:val="301442925"/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1C2A20" w:rsidP="00070AC5">
            <w:pPr>
              <w:pStyle w:val="CompanyDetail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0614F98" wp14:editId="0037417B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158115</wp:posOffset>
                      </wp:positionV>
                      <wp:extent cx="3620135" cy="2594610"/>
                      <wp:effectExtent l="0" t="0" r="0" b="0"/>
                      <wp:wrapNone/>
                      <wp:docPr id="674" name="Text Box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0135" cy="2594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336" w:rsidRDefault="00B64336"/>
                                <w:p w:rsidR="00B64336" w:rsidRDefault="00B64336" w:rsidP="00B64336">
                                  <w:pPr>
                                    <w:pStyle w:val="Heading1"/>
                                  </w:pPr>
                                </w:p>
                                <w:p w:rsidR="00B64336" w:rsidRDefault="00B64336" w:rsidP="00B64336"/>
                                <w:p w:rsidR="00B64336" w:rsidRPr="00B64336" w:rsidRDefault="00B64336" w:rsidP="00803AFC">
                                  <w:pPr>
                                    <w:pStyle w:val="Heading1"/>
                                  </w:pPr>
                                  <w:r>
                                    <w:t>*****************END****************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4" o:spid="_x0000_s1038" type="#_x0000_t202" style="position:absolute;left:0;text-align:left;margin-left:107pt;margin-top:12.45pt;width:285.05pt;height:204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" filled="f" stroked="f" strokeweight=".5pt">
                      <v:textbox>
                        <w:txbxContent>
                          <w:p w:rsidR="00B64336" w:rsidRDefault="00B64336"/>
                          <w:p w:rsidR="00B64336" w:rsidRDefault="00B64336" w:rsidP="00B64336">
                            <w:pPr>
                              <w:pStyle w:val="Heading1"/>
                            </w:pPr>
                          </w:p>
                          <w:p w:rsidR="00B64336" w:rsidRDefault="00B64336" w:rsidP="00B64336"/>
                          <w:p w:rsidR="00B64336" w:rsidRPr="00B64336" w:rsidRDefault="00B64336" w:rsidP="00803AFC">
                            <w:pPr>
                              <w:pStyle w:val="Heading1"/>
                            </w:pPr>
                            <w:r>
                              <w:t>*****************END****************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4E" w:rsidRDefault="000B364E" w:rsidP="00A64179">
      <w:r>
        <w:separator/>
      </w:r>
    </w:p>
  </w:endnote>
  <w:endnote w:type="continuationSeparator" w:id="0">
    <w:p w:rsidR="000B364E" w:rsidRDefault="000B364E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0927"/>
      <w:docPartObj>
        <w:docPartGallery w:val="Page Numbers (Bottom of Page)"/>
        <w:docPartUnique/>
      </w:docPartObj>
    </w:sdtPr>
    <w:sdtEndPr/>
    <w:sdtContent>
      <w:p w:rsidR="001C2A20" w:rsidRDefault="001C2A2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56F077" wp14:editId="4853F1E0">
                  <wp:simplePos x="0" y="0"/>
                  <wp:positionH relativeFrom="margin">
                    <wp:posOffset>2637790</wp:posOffset>
                  </wp:positionH>
                  <wp:positionV relativeFrom="bottomMargin">
                    <wp:posOffset>62865</wp:posOffset>
                  </wp:positionV>
                  <wp:extent cx="1282700" cy="469265"/>
                  <wp:effectExtent l="19050" t="0" r="31750" b="45085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1282700" cy="46926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C2A20" w:rsidRDefault="001C2A2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23CA8" w:rsidRPr="00123CA8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38" type="#_x0000_t107" style="position:absolute;margin-left:207.7pt;margin-top:4.95pt;width:101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" filled="f" fillcolor="#17365d" strokecolor="#71a0dc">
                  <v:textbox>
                    <w:txbxContent>
                      <w:p w:rsidR="001C2A20" w:rsidRDefault="001C2A2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23CA8" w:rsidRPr="00123CA8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:rsidR="006D54FB" w:rsidRDefault="000B364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4E" w:rsidRDefault="000B364E" w:rsidP="00A64179">
      <w:r>
        <w:separator/>
      </w:r>
    </w:p>
  </w:footnote>
  <w:footnote w:type="continuationSeparator" w:id="0">
    <w:p w:rsidR="000B364E" w:rsidRDefault="000B364E" w:rsidP="00A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042B"/>
    <w:rsid w:val="00073774"/>
    <w:rsid w:val="00097EBE"/>
    <w:rsid w:val="000A374C"/>
    <w:rsid w:val="000A4B52"/>
    <w:rsid w:val="000B0190"/>
    <w:rsid w:val="000B364E"/>
    <w:rsid w:val="000C2760"/>
    <w:rsid w:val="0010150B"/>
    <w:rsid w:val="00123CA8"/>
    <w:rsid w:val="00131B62"/>
    <w:rsid w:val="0013719C"/>
    <w:rsid w:val="00146CB0"/>
    <w:rsid w:val="00155631"/>
    <w:rsid w:val="00161A70"/>
    <w:rsid w:val="00172FF5"/>
    <w:rsid w:val="00174B54"/>
    <w:rsid w:val="00182532"/>
    <w:rsid w:val="00185ED7"/>
    <w:rsid w:val="00192083"/>
    <w:rsid w:val="001C1C67"/>
    <w:rsid w:val="001C2A20"/>
    <w:rsid w:val="001D5639"/>
    <w:rsid w:val="00233DD6"/>
    <w:rsid w:val="00244F9B"/>
    <w:rsid w:val="00247B1F"/>
    <w:rsid w:val="00252EEC"/>
    <w:rsid w:val="00255662"/>
    <w:rsid w:val="002571EB"/>
    <w:rsid w:val="00262694"/>
    <w:rsid w:val="002752E0"/>
    <w:rsid w:val="0029075E"/>
    <w:rsid w:val="002A31A8"/>
    <w:rsid w:val="002A498B"/>
    <w:rsid w:val="002A7304"/>
    <w:rsid w:val="002C05CC"/>
    <w:rsid w:val="002C18C7"/>
    <w:rsid w:val="003011C4"/>
    <w:rsid w:val="00307693"/>
    <w:rsid w:val="00322B87"/>
    <w:rsid w:val="00323B9B"/>
    <w:rsid w:val="00326885"/>
    <w:rsid w:val="00332E24"/>
    <w:rsid w:val="00333B50"/>
    <w:rsid w:val="00337586"/>
    <w:rsid w:val="0035775E"/>
    <w:rsid w:val="00371A79"/>
    <w:rsid w:val="00372BAD"/>
    <w:rsid w:val="0038591A"/>
    <w:rsid w:val="00393C9D"/>
    <w:rsid w:val="003B1B89"/>
    <w:rsid w:val="003B48E6"/>
    <w:rsid w:val="003C6B5D"/>
    <w:rsid w:val="003E4133"/>
    <w:rsid w:val="003F3AE6"/>
    <w:rsid w:val="004117FE"/>
    <w:rsid w:val="0041216E"/>
    <w:rsid w:val="004166EF"/>
    <w:rsid w:val="00443A54"/>
    <w:rsid w:val="0048041B"/>
    <w:rsid w:val="004817BD"/>
    <w:rsid w:val="00482DF0"/>
    <w:rsid w:val="00486E3E"/>
    <w:rsid w:val="004A6CAA"/>
    <w:rsid w:val="004B04D2"/>
    <w:rsid w:val="004B28A2"/>
    <w:rsid w:val="004B74EA"/>
    <w:rsid w:val="004D0717"/>
    <w:rsid w:val="004D3A9B"/>
    <w:rsid w:val="00510412"/>
    <w:rsid w:val="00512D50"/>
    <w:rsid w:val="00543A78"/>
    <w:rsid w:val="00554AA1"/>
    <w:rsid w:val="005651F5"/>
    <w:rsid w:val="0058161E"/>
    <w:rsid w:val="00584828"/>
    <w:rsid w:val="00590C9C"/>
    <w:rsid w:val="00592012"/>
    <w:rsid w:val="005C0D55"/>
    <w:rsid w:val="005D78F2"/>
    <w:rsid w:val="005D792C"/>
    <w:rsid w:val="0060492A"/>
    <w:rsid w:val="00630FF3"/>
    <w:rsid w:val="00633133"/>
    <w:rsid w:val="00652FBA"/>
    <w:rsid w:val="006755C6"/>
    <w:rsid w:val="00681AC5"/>
    <w:rsid w:val="00691554"/>
    <w:rsid w:val="00693C0E"/>
    <w:rsid w:val="006A44CD"/>
    <w:rsid w:val="006B61BD"/>
    <w:rsid w:val="006C3843"/>
    <w:rsid w:val="006C47A1"/>
    <w:rsid w:val="006D54FB"/>
    <w:rsid w:val="006F5CC9"/>
    <w:rsid w:val="00711D83"/>
    <w:rsid w:val="00712A91"/>
    <w:rsid w:val="00714557"/>
    <w:rsid w:val="007603EF"/>
    <w:rsid w:val="00762925"/>
    <w:rsid w:val="00784A2A"/>
    <w:rsid w:val="00796CB0"/>
    <w:rsid w:val="007D04DF"/>
    <w:rsid w:val="007E11C0"/>
    <w:rsid w:val="00803AFC"/>
    <w:rsid w:val="008105D2"/>
    <w:rsid w:val="00810E72"/>
    <w:rsid w:val="00840B21"/>
    <w:rsid w:val="00886F7B"/>
    <w:rsid w:val="00891AAB"/>
    <w:rsid w:val="0089779B"/>
    <w:rsid w:val="008C0347"/>
    <w:rsid w:val="008C05C5"/>
    <w:rsid w:val="008C46F9"/>
    <w:rsid w:val="008D6099"/>
    <w:rsid w:val="00927F0D"/>
    <w:rsid w:val="00975A97"/>
    <w:rsid w:val="0099450F"/>
    <w:rsid w:val="009B7244"/>
    <w:rsid w:val="009D71CB"/>
    <w:rsid w:val="009E4C8B"/>
    <w:rsid w:val="00A0253A"/>
    <w:rsid w:val="00A1367E"/>
    <w:rsid w:val="00A139F9"/>
    <w:rsid w:val="00A13EB0"/>
    <w:rsid w:val="00A20064"/>
    <w:rsid w:val="00A2106F"/>
    <w:rsid w:val="00A51849"/>
    <w:rsid w:val="00A622BE"/>
    <w:rsid w:val="00A64179"/>
    <w:rsid w:val="00AA4883"/>
    <w:rsid w:val="00AB1C21"/>
    <w:rsid w:val="00AC6B37"/>
    <w:rsid w:val="00AE5474"/>
    <w:rsid w:val="00B21C9C"/>
    <w:rsid w:val="00B354FB"/>
    <w:rsid w:val="00B42DB4"/>
    <w:rsid w:val="00B64336"/>
    <w:rsid w:val="00B81AD4"/>
    <w:rsid w:val="00B92C46"/>
    <w:rsid w:val="00BA2EE7"/>
    <w:rsid w:val="00BD3E0E"/>
    <w:rsid w:val="00BD77A1"/>
    <w:rsid w:val="00C27AB4"/>
    <w:rsid w:val="00C4594D"/>
    <w:rsid w:val="00C47BA3"/>
    <w:rsid w:val="00C53226"/>
    <w:rsid w:val="00C53DA5"/>
    <w:rsid w:val="00C72D11"/>
    <w:rsid w:val="00C73413"/>
    <w:rsid w:val="00C80380"/>
    <w:rsid w:val="00C83F70"/>
    <w:rsid w:val="00CB5472"/>
    <w:rsid w:val="00CD3772"/>
    <w:rsid w:val="00CE6496"/>
    <w:rsid w:val="00D04A72"/>
    <w:rsid w:val="00D121C0"/>
    <w:rsid w:val="00D15F71"/>
    <w:rsid w:val="00D2415E"/>
    <w:rsid w:val="00D52B4D"/>
    <w:rsid w:val="00D66C08"/>
    <w:rsid w:val="00D956F3"/>
    <w:rsid w:val="00DA2B3C"/>
    <w:rsid w:val="00DA4920"/>
    <w:rsid w:val="00DE4C3A"/>
    <w:rsid w:val="00DE5423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12F9A"/>
    <w:rsid w:val="00F16FE1"/>
    <w:rsid w:val="00F42B20"/>
    <w:rsid w:val="00F44333"/>
    <w:rsid w:val="00F50BBE"/>
    <w:rsid w:val="00FB26D4"/>
    <w:rsid w:val="00FB3D50"/>
    <w:rsid w:val="00FF18B0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762748" w:rsidP="00762748">
          <w:pPr>
            <w:pStyle w:val="03B385268F6744ECB773043DEFD566EA1"/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docPartBody>
    </w:docPart>
    <w:docPart>
      <w:docPartPr>
        <w:name w:val="1219E615319F416092C100152685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1E7B-85BB-4DFE-B1DF-C4618A814E52}"/>
      </w:docPartPr>
      <w:docPartBody>
        <w:p w:rsidR="00DF0B88" w:rsidRDefault="000755DE" w:rsidP="000755DE">
          <w:pPr>
            <w:pStyle w:val="1219E615319F416092C100152685AADC"/>
          </w:pPr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23D69"/>
    <w:rsid w:val="000755DE"/>
    <w:rsid w:val="000F28F1"/>
    <w:rsid w:val="0037020B"/>
    <w:rsid w:val="003712A7"/>
    <w:rsid w:val="003830B4"/>
    <w:rsid w:val="00433B9B"/>
    <w:rsid w:val="004767D5"/>
    <w:rsid w:val="005026A3"/>
    <w:rsid w:val="00571F86"/>
    <w:rsid w:val="006324E2"/>
    <w:rsid w:val="00652FD9"/>
    <w:rsid w:val="007230A1"/>
    <w:rsid w:val="00736D6E"/>
    <w:rsid w:val="007559C3"/>
    <w:rsid w:val="00762748"/>
    <w:rsid w:val="007D375C"/>
    <w:rsid w:val="007E6FB7"/>
    <w:rsid w:val="00917629"/>
    <w:rsid w:val="00A134BC"/>
    <w:rsid w:val="00B93064"/>
    <w:rsid w:val="00DA637E"/>
    <w:rsid w:val="00DF0B88"/>
    <w:rsid w:val="00EC35A6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01AE1-50AA-441E-8E7A-E3A79BF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232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Template2</vt:lpstr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Template2</dc:title>
  <dc:creator>sys</dc:creator>
  <cp:lastModifiedBy>sys</cp:lastModifiedBy>
  <cp:revision>94</cp:revision>
  <cp:lastPrinted>2009-04-08T13:35:00Z</cp:lastPrinted>
  <dcterms:created xsi:type="dcterms:W3CDTF">2017-05-18T14:56:00Z</dcterms:created>
  <dcterms:modified xsi:type="dcterms:W3CDTF">2017-05-23T07:40:00Z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