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0253A" w:rsidRDefault="00DA4920" w:rsidP="00BA2EE7">
      <w:pPr>
        <w:pStyle w:val="Header"/>
        <w:tabs>
          <w:tab w:val="clear" w:pos="4680"/>
          <w:tab w:val="clear" w:pos="9360"/>
        </w:tabs>
        <w:ind w:left="630" w:hanging="630"/>
        <w:rPr>
          <w:rFonts w:ascii="Arial" w:hAnsi="Arial" w:cs="Arial"/>
        </w:rPr>
      </w:pPr>
      <w:r w:rsidRPr="00DE4C3A">
        <w:rPr>
          <w:rFonts w:ascii="Arial" w:hAnsi="Arial" w:cs="Arial"/>
          <w:noProof/>
          <w:lang w:bidi="ar-SA"/>
        </w:rPr>
        <mc:AlternateContent>
          <mc:Choice Requires="wps">
            <w:drawing>
              <wp:anchor distT="0" distB="0" distL="114300" distR="114300" simplePos="0" relativeHeight="251643896" behindDoc="1" locked="0" layoutInCell="1" allowOverlap="1" wp14:anchorId="787DBF48" wp14:editId="0B2027BE">
                <wp:simplePos x="0" y="0"/>
                <wp:positionH relativeFrom="margin">
                  <wp:posOffset>55605</wp:posOffset>
                </wp:positionH>
                <wp:positionV relativeFrom="margin">
                  <wp:posOffset>43249</wp:posOffset>
                </wp:positionV>
                <wp:extent cx="7178521" cy="9414321"/>
                <wp:effectExtent l="0" t="0" r="0" b="0"/>
                <wp:wrapNone/>
                <wp:docPr id="1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521" cy="9414321"/>
                        </a:xfrm>
                        <a:prstGeom prst="rect">
                          <a:avLst/>
                        </a:prstGeom>
                        <a:noFill/>
                        <a:ln>
                          <a:noFill/>
                        </a:ln>
                        <a:extLst/>
                      </wps:spPr>
                      <wps:txbx>
                        <w:txbxContent>
                          <w:p w:rsidR="00332E24" w:rsidRDefault="00332E24" w:rsidP="00332E2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4pt;margin-top:3.4pt;width:565.25pt;height:741.3pt;z-index:-251672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" filled="f" stroked="f">
                <v:textbox>
                  <w:txbxContent>
                    <w:p w:rsidR="00332E24" w:rsidRDefault="00332E24" w:rsidP="00332E24">
                      <w:pPr>
                        <w:jc w:val="center"/>
                      </w:pPr>
                    </w:p>
                  </w:txbxContent>
                </v:textbox>
                <w10:wrap anchorx="margin" anchory="margin"/>
              </v:rect>
            </w:pict>
          </mc:Fallback>
        </mc:AlternateContent>
      </w:r>
    </w:p>
    <w:p w:rsidR="00A0253A" w:rsidRDefault="00A0253A" w:rsidP="00BA2EE7">
      <w:pPr>
        <w:pStyle w:val="Header"/>
        <w:tabs>
          <w:tab w:val="clear" w:pos="4680"/>
          <w:tab w:val="clear" w:pos="9360"/>
        </w:tabs>
        <w:ind w:left="630" w:hanging="630"/>
        <w:rPr>
          <w:rFonts w:ascii="Arial" w:hAnsi="Arial" w:cs="Arial"/>
        </w:rPr>
      </w:pPr>
    </w:p>
    <w:p w:rsidR="00A0253A" w:rsidRDefault="00A0253A" w:rsidP="00BA2EE7">
      <w:pPr>
        <w:pStyle w:val="Header"/>
        <w:tabs>
          <w:tab w:val="clear" w:pos="4680"/>
          <w:tab w:val="clear" w:pos="9360"/>
        </w:tabs>
        <w:ind w:left="630" w:hanging="630"/>
        <w:rPr>
          <w:rFonts w:ascii="Arial" w:hAnsi="Arial" w:cs="Arial"/>
        </w:rPr>
      </w:pPr>
    </w:p>
    <w:p w:rsidR="008C05C5" w:rsidRPr="009D71CB" w:rsidRDefault="008C05C5" w:rsidP="00BA2EE7">
      <w:pPr>
        <w:pStyle w:val="Header"/>
        <w:tabs>
          <w:tab w:val="clear" w:pos="4680"/>
          <w:tab w:val="clear" w:pos="9360"/>
        </w:tabs>
        <w:ind w:left="630" w:hanging="630"/>
        <w:rPr>
          <w:rFonts w:ascii="Arial" w:hAnsi="Arial" w:cs="Arial"/>
        </w:rPr>
      </w:pPr>
    </w:p>
    <w:p w:rsidR="006D54FB" w:rsidRPr="00DE4C3A" w:rsidRDefault="00DA4920" w:rsidP="00DA4920">
      <w:pPr>
        <w:pStyle w:val="Header"/>
        <w:tabs>
          <w:tab w:val="clear" w:pos="4680"/>
          <w:tab w:val="clear" w:pos="9360"/>
          <w:tab w:val="left" w:pos="681"/>
          <w:tab w:val="center" w:pos="5760"/>
        </w:tabs>
        <w:ind w:left="180" w:right="90"/>
        <w:rPr>
          <w:rFonts w:ascii="Arial" w:hAnsi="Arial" w:cs="Arial"/>
          <w:noProof/>
          <w:lang w:bidi="ar-SA"/>
        </w:rPr>
        <w:sectPr w:rsidR="006D54FB" w:rsidRPr="00DE4C3A" w:rsidSect="008C05C5">
          <w:headerReference w:type="even" r:id="rId10"/>
          <w:headerReference w:type="default" r:id="rId11"/>
          <w:footerReference w:type="even" r:id="rId12"/>
          <w:footerReference w:type="default" r:id="rId13"/>
          <w:headerReference w:type="first" r:id="rId14"/>
          <w:footerReference w:type="first" r:id="rId15"/>
          <w:pgSz w:w="12240" w:h="15840" w:code="1"/>
          <w:pgMar w:top="36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r>
        <w:rPr>
          <w:rFonts w:ascii="Arial" w:hAnsi="Arial" w:cs="Arial"/>
          <w:noProof/>
          <w:lang w:bidi="ar-SA"/>
        </w:rPr>
        <w:tab/>
      </w:r>
      <w:r>
        <w:rPr>
          <w:rFonts w:ascii="Arial" w:hAnsi="Arial" w:cs="Arial"/>
          <w:noProof/>
          <w:lang w:bidi="ar-SA"/>
        </w:rPr>
        <w:tab/>
      </w:r>
      <w:r w:rsidR="00A0253A">
        <w:rPr>
          <w:noProof/>
          <w:lang w:bidi="ar-SA"/>
        </w:rPr>
        <mc:AlternateContent>
          <mc:Choice Requires="wps">
            <w:drawing>
              <wp:anchor distT="0" distB="0" distL="114300" distR="114300" simplePos="0" relativeHeight="251802624" behindDoc="0" locked="0" layoutInCell="1" allowOverlap="1" wp14:anchorId="656C4694" wp14:editId="05DC7DED">
                <wp:simplePos x="0" y="0"/>
                <wp:positionH relativeFrom="column">
                  <wp:posOffset>706755</wp:posOffset>
                </wp:positionH>
                <wp:positionV relativeFrom="paragraph">
                  <wp:posOffset>3857625</wp:posOffset>
                </wp:positionV>
                <wp:extent cx="3200400" cy="91694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320040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36"/>
                                <w:szCs w:val="36"/>
                              </w:rPr>
                            </w:pPr>
                            <w:r w:rsidRPr="00A0253A">
                              <w:rPr>
                                <w:b/>
                                <w:sz w:val="36"/>
                                <w:szCs w:val="36"/>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79" o:spid="_x0000_s1027" type="#_x0000_t202" style="position:absolute;left:0;text-align:left;margin-left:55.65pt;margin-top:303.75pt;width:252pt;height:72.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" filled="f" stroked="f" strokeweight=".5pt">
                <v:textbox>
                  <w:txbxContent>
                    <w:p w:rsidR="00A0253A" w:rsidRPr="00A0253A" w:rsidRDefault="00A0253A">
                      <w:pPr>
                        <w:rPr>
                          <w:b/>
                          <w:sz w:val="36"/>
                          <w:szCs w:val="36"/>
                        </w:rPr>
                      </w:pPr>
                      <w:r w:rsidRPr="00A0253A">
                        <w:rPr>
                          <w:b/>
                          <w:sz w:val="36"/>
                          <w:szCs w:val="36"/>
                        </w:rPr>
                        <w:t xml:space="preserve">REACT</w:t>
                      </w:r>
                    </w:p>
                  </w:txbxContent>
                </v:textbox>
              </v:shape>
            </w:pict>
          </mc:Fallback>
        </mc:AlternateContent>
      </w:r>
      <w:r w:rsidR="00A0253A">
        <w:rPr>
          <w:noProof/>
          <w:lang w:bidi="ar-SA"/>
        </w:rPr>
        <mc:AlternateContent>
          <mc:Choice Requires="wps">
            <w:drawing>
              <wp:anchor distT="0" distB="0" distL="114300" distR="114300" simplePos="0" relativeHeight="251803648" behindDoc="0" locked="0" layoutInCell="1" allowOverlap="1" wp14:anchorId="76D79E9F" wp14:editId="48ED3C70">
                <wp:simplePos x="0" y="0"/>
                <wp:positionH relativeFrom="column">
                  <wp:posOffset>2255108</wp:posOffset>
                </wp:positionH>
                <wp:positionV relativeFrom="paragraph">
                  <wp:posOffset>5174598</wp:posOffset>
                </wp:positionV>
                <wp:extent cx="2162433" cy="605481"/>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2162433" cy="6054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53A" w:rsidRPr="00A0253A" w:rsidRDefault="00A0253A">
                            <w:pPr>
                              <w:rPr>
                                <w:b/>
                                <w:sz w:val="40"/>
                                <w:szCs w:val="40"/>
                              </w:rPr>
                            </w:pPr>
                            <w:r w:rsidRPr="00A0253A">
                              <w:rPr>
                                <w:b/>
                                <w:sz w:val="40"/>
                                <w:szCs w:val="40"/>
                              </w:rPr>
                              <w:t xml:space="preserve">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0" o:spid="_x0000_s1028" type="#_x0000_t202" style="position:absolute;left:0;text-align:left;margin-left:177.55pt;margin-top:407.45pt;width:170.25pt;height:47.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" filled="f" stroked="f" strokeweight=".5pt">
                <v:textbox>
                  <w:txbxContent>
                    <w:p w:rsidR="00A0253A" w:rsidRPr="00A0253A" w:rsidRDefault="00A0253A">
                      <w:pPr>
                        <w:rPr>
                          <w:b/>
                          <w:sz w:val="40"/>
                          <w:szCs w:val="40"/>
                        </w:rPr>
                      </w:pPr>
                      <w:r w:rsidRPr="00A0253A">
                        <w:rPr>
                          <w:b/>
                          <w:sz w:val="40"/>
                          <w:szCs w:val="40"/>
                        </w:rPr>
                        <w:t xml:space="preserve">REACT</w:t>
                      </w:r>
                    </w:p>
                  </w:txbxContent>
                </v:textbox>
              </v:shape>
            </w:pict>
          </mc:Fallback>
        </mc:AlternateContent>
      </w:r>
      <w:r w:rsidR="00A0253A">
        <w:rPr>
          <w:noProof/>
          <w:lang w:bidi="ar-SA"/>
        </w:rPr>
        <w:drawing>
          <wp:inline distT="0" distB="0" distL="0" distR="0" wp14:anchorId="50346622" wp14:editId="053F1134">
            <wp:extent cx="2835082" cy="2903838"/>
            <wp:effectExtent l="19050" t="0" r="22860" b="90678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AppData\Local\Microsoft\Windows\Temporary Internet Files\Content.IE5\FPSZIWP3\breveon813-b6e88[1].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847526" cy="29165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BA2EE7">
        <w:rPr>
          <w:rFonts w:ascii="Arial" w:hAnsi="Arial" w:cs="Arial"/>
          <w:noProof/>
          <w:lang w:bidi="ar-SA"/>
        </w:rPr>
        <mc:AlternateContent>
          <mc:Choice Requires="wps">
            <w:drawing>
              <wp:anchor distT="0" distB="0" distL="114300" distR="114300" simplePos="0" relativeHeight="251796480" behindDoc="0" locked="0" layoutInCell="1" allowOverlap="1" wp14:anchorId="1216087D" wp14:editId="72505562">
                <wp:simplePos x="0" y="0"/>
                <wp:positionH relativeFrom="column">
                  <wp:posOffset>3984625</wp:posOffset>
                </wp:positionH>
                <wp:positionV relativeFrom="paragraph">
                  <wp:posOffset>5260975</wp:posOffset>
                </wp:positionV>
                <wp:extent cx="2751455" cy="167703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2751455" cy="1677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75E" w:rsidRDefault="0035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0" type="#_x0000_t202" style="position:absolute;left:0;text-align:left;margin-left:313.75pt;margin-top:414.25pt;width:216.65pt;height:132.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" filled="f" stroked="f" strokeweight=".5pt">
                <v:textbox>
                  <w:txbxContent>
                    <w:p w:rsidR="0035775E" w:rsidRDefault="0035775E"/>
                  </w:txbxContent>
                </v:textbox>
              </v:shape>
            </w:pict>
          </mc:Fallback>
        </mc:AlternateContent>
      </w:r>
      <w:r w:rsidR="009D71CB" w:rsidRPr="00DE4C3A">
        <w:rPr>
          <w:rFonts w:ascii="Arial" w:hAnsi="Arial" w:cs="Arial"/>
          <w:noProof/>
          <w:lang w:bidi="ar-SA"/>
        </w:rPr>
        <mc:AlternateContent>
          <mc:Choice Requires="wps">
            <w:drawing>
              <wp:anchor distT="0" distB="0" distL="114300" distR="114300" simplePos="0" relativeHeight="251717632" behindDoc="0" locked="0" layoutInCell="1" allowOverlap="1" wp14:anchorId="0EE896BA" wp14:editId="0BEB164B">
                <wp:simplePos x="0" y="0"/>
                <wp:positionH relativeFrom="column">
                  <wp:posOffset>4973320</wp:posOffset>
                </wp:positionH>
                <wp:positionV relativeFrom="paragraph">
                  <wp:posOffset>7002780</wp:posOffset>
                </wp:positionV>
                <wp:extent cx="481330" cy="682625"/>
                <wp:effectExtent l="0" t="0" r="13970" b="3175"/>
                <wp:wrapNone/>
                <wp:docPr id="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53694190"/>
                              <w:picture/>
                            </w:sdtPr>
                            <w:sdtEndPr/>
                            <w:sdtContent>
                              <w:p w:rsidR="005D792C" w:rsidRDefault="009D71CB">
                                <w:r>
                                  <w:rPr>
                                    <w:noProof/>
                                    <w:lang w:bidi="ar-SA"/>
                                  </w:rPr>
                                  <w:drawing>
                                    <wp:inline distT="0" distB="0" distL="0" distR="0" wp14:anchorId="2DBCCD96" wp14:editId="3F27C5B0">
                                      <wp:extent cx="481330" cy="419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1" type="#_x0000_t202" style="position:absolute;left:0;text-align:left;margin-left:391.6pt;margin-top:551.4pt;width:37.9pt;height:5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" filled="f" stroked="f">
                <v:textbox inset="0,0,0,0">
                  <w:txbxContent>
                    <w:sdt>
                      <w:sdtPr>
                        <w:id w:val="-153694190"/>
                        <w:picture/>
                      </w:sdtPr>
                      <w:sdtEndPr/>
                      <w:sdtContent>
                        <w:p w:rsidR="005D792C" w:rsidRDefault="009D71CB">
                          <w:r>
                            <w:rPr>
                              <w:noProof/>
                              <w:lang w:bidi="ar-SA"/>
                            </w:rPr>
                            <w:drawing>
                              <wp:inline distT="0" distB="0" distL="0" distR="0" wp14:anchorId="0DBEAE7C" wp14:editId="67387082">
                                <wp:extent cx="481330" cy="419619"/>
                                <wp:effectExtent l="0" t="0" r="0" b="0"/>
                                <wp:docPr id="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81330" cy="419619"/>
                                        </a:xfrm>
                                        <a:prstGeom prst="rect">
                                          <a:avLst/>
                                        </a:prstGeom>
                                        <a:noFill/>
                                        <a:ln>
                                          <a:noFill/>
                                        </a:ln>
                                      </pic:spPr>
                                    </pic:pic>
                                  </a:graphicData>
                                </a:graphic>
                              </wp:inline>
                            </w:drawing>
                          </w:r>
                        </w:p>
                      </w:sdtContent>
                    </w:sdt>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3408" behindDoc="0" locked="0" layoutInCell="1" allowOverlap="1" wp14:anchorId="54C301FA" wp14:editId="582FBFA4">
                <wp:simplePos x="0" y="0"/>
                <wp:positionH relativeFrom="column">
                  <wp:posOffset>834081</wp:posOffset>
                </wp:positionH>
                <wp:positionV relativeFrom="paragraph">
                  <wp:posOffset>3975907</wp:posOffset>
                </wp:positionV>
                <wp:extent cx="787452" cy="766119"/>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787452" cy="766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5" o:spid="_x0000_s1032" type="#_x0000_t202" style="position:absolute;left:0;text-align:left;margin-left:65.7pt;margin-top:313.05pt;width:62pt;height:60.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PiggIAAGw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" filled="f" stroked="f" strokeweight=".5pt">
                <v:textbox>
                  <w:txbxContent>
                    <w:p w:rsidR="009D71CB" w:rsidRDefault="009D71CB"/>
                  </w:txbxContent>
                </v:textbox>
              </v:shape>
            </w:pict>
          </mc:Fallback>
        </mc:AlternateContent>
      </w:r>
      <w:r w:rsidR="009D71CB">
        <w:rPr>
          <w:rFonts w:ascii="Arial" w:hAnsi="Arial" w:cs="Arial"/>
          <w:noProof/>
          <w:lang w:bidi="ar-SA"/>
        </w:rPr>
        <mc:AlternateContent>
          <mc:Choice Requires="wps">
            <w:drawing>
              <wp:anchor distT="0" distB="0" distL="114300" distR="114300" simplePos="0" relativeHeight="251792384" behindDoc="0" locked="0" layoutInCell="1" allowOverlap="1" wp14:anchorId="3AD7DF07" wp14:editId="0693F154">
                <wp:simplePos x="0" y="0"/>
                <wp:positionH relativeFrom="column">
                  <wp:posOffset>665655</wp:posOffset>
                </wp:positionH>
                <wp:positionV relativeFrom="paragraph">
                  <wp:posOffset>6518948</wp:posOffset>
                </wp:positionV>
                <wp:extent cx="1928901" cy="2028959"/>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28901" cy="202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1CB" w:rsidRDefault="009D7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3" type="#_x0000_t202" style="position:absolute;left:0;text-align:left;margin-left:52.4pt;margin-top:513.3pt;width:151.9pt;height:159.7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" filled="f" stroked="f" strokeweight=".5pt">
                <v:textbox>
                  <w:txbxContent>
                    <w:p w:rsidR="009D71CB" w:rsidRDefault="009D71CB"/>
                  </w:txbxContent>
                </v:textbox>
              </v:shape>
            </w:pict>
          </mc:Fallback>
        </mc:AlternateContent>
      </w:r>
      <w:r w:rsidR="008C05C5" w:rsidRPr="00DE4C3A">
        <w:rPr>
          <w:rFonts w:ascii="Arial" w:hAnsi="Arial" w:cs="Arial"/>
          <w:noProof/>
          <w:lang w:bidi="ar-SA"/>
        </w:rPr>
        <mc:AlternateContent>
          <mc:Choice Requires="wps">
            <w:drawing>
              <wp:anchor distT="0" distB="0" distL="114300" distR="114300" simplePos="0" relativeHeight="251739136" behindDoc="0" locked="0" layoutInCell="1" allowOverlap="1" wp14:anchorId="749DD890" wp14:editId="6689FD3A">
                <wp:simplePos x="0" y="0"/>
                <wp:positionH relativeFrom="column">
                  <wp:posOffset>3867150</wp:posOffset>
                </wp:positionH>
                <wp:positionV relativeFrom="paragraph">
                  <wp:posOffset>7833995</wp:posOffset>
                </wp:positionV>
                <wp:extent cx="3187700" cy="410845"/>
                <wp:effectExtent l="0" t="0" r="12700" b="8255"/>
                <wp:wrapNone/>
                <wp:docPr id="16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Aqib Shaik</w:t>
                                </w:r>
                                <w:r w:rsidR="008C05C5" w:rsidRPr="001D5639">
                                  <w:rPr>
                                    <w:rStyle w:val="CompanyNameChar"/>
                                    <w:rFonts w:ascii="Arial" w:hAnsi="Arial" w:cs="Arial"/>
                                    <w:b/>
                                  </w:rPr>
                                  <w:t/>
                                </w:r>
                              </w:p>
                            </w:sdtContent>
                          </w:sdt>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88" o:spid="_x0000_s1034" type="#_x0000_t202" style="position:absolute;left:0;text-align:left;margin-left:304.5pt;margin-top:616.85pt;width:251pt;height:3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" filled="f" stroked="f">
                <v:textbox inset="0,0,0,0">
                  <w:txbxContent>
                    <w:sdt>
                      <w:sdtPr>
                        <w:rPr>
                          <w:rStyle w:val="CompanyNameChar"/>
                          <w:rFonts w:ascii="Arial" w:hAnsi="Arial" w:cs="Arial"/>
                          <w:b/>
                        </w:rPr>
                        <w:id w:val="-658689195"/>
                      </w:sdtPr>
                      <w:sdtEndPr>
                        <w:rPr>
                          <w:rStyle w:val="DefaultParagraphFont"/>
                          <w:b w:val="0"/>
                        </w:rPr>
                      </w:sdtEndPr>
                      <w:sdtContent>
                        <w:p w:rsidR="005D792C" w:rsidRPr="001D5639" w:rsidRDefault="00554AA1">
                          <w:pPr>
                            <w:pStyle w:val="CompanyName"/>
                            <w:jc w:val="center"/>
                            <w:rPr>
                              <w:rFonts w:ascii="Arial" w:hAnsi="Arial" w:cs="Arial"/>
                              <w:b w:val="0"/>
                            </w:rPr>
                          </w:pPr>
                          <w:r>
                            <w:rPr>
                              <w:rStyle w:val="CompanyNameChar"/>
                              <w:rFonts w:ascii="Arial" w:hAnsi="Arial" w:cs="Arial"/>
                              <w:b/>
                            </w:rPr>
                            <w:t xml:space="preserve">Published/Createdby Aqib Shaik</w:t>
                          </w:r>
                          <w:r w:rsidR="008C05C5" w:rsidRPr="001D5639">
                            <w:rPr>
                              <w:rStyle w:val="CompanyNameChar"/>
                              <w:rFonts w:ascii="Arial" w:hAnsi="Arial" w:cs="Arial"/>
                              <w:b/>
                            </w:rPr>
                            <w:t/>
                          </w:r>
                        </w:p>
                      </w:sdtContent>
                    </w:sdt>
                  </w:txbxContent>
                </v:textbox>
              </v:shape>
            </w:pict>
          </mc:Fallback>
        </mc:AlternateContent>
      </w:r>
      <w:r w:rsidR="00FB26D4" w:rsidRPr="00DE4C3A">
        <w:rPr>
          <w:rFonts w:ascii="Arial" w:hAnsi="Arial" w:cs="Arial"/>
          <w:noProof/>
          <w:lang w:bidi="ar-SA"/>
        </w:rPr>
        <mc:AlternateContent>
          <mc:Choice Requires="wps">
            <w:drawing>
              <wp:anchor distT="0" distB="0" distL="114300" distR="114300" simplePos="0" relativeHeight="251732992" behindDoc="0" locked="0" layoutInCell="1" allowOverlap="1" wp14:anchorId="56C49015" wp14:editId="4DD852B0">
                <wp:simplePos x="0" y="0"/>
                <wp:positionH relativeFrom="column">
                  <wp:posOffset>2653030</wp:posOffset>
                </wp:positionH>
                <wp:positionV relativeFrom="paragraph">
                  <wp:posOffset>2654300</wp:posOffset>
                </wp:positionV>
                <wp:extent cx="27305" cy="4383405"/>
                <wp:effectExtent l="8255" t="3175" r="8890" b="7620"/>
                <wp:wrapNone/>
                <wp:docPr id="98"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flipV="1">
                          <a:off x="0" y="0"/>
                          <a:ext cx="27305" cy="438340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208.9pt;margin-top:209pt;width:2.15pt;height:345.15pt;rotation:90;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42208" behindDoc="0" locked="0" layoutInCell="1" allowOverlap="1" wp14:anchorId="7EE91AB3" wp14:editId="4FB25364">
                <wp:simplePos x="0" y="0"/>
                <wp:positionH relativeFrom="column">
                  <wp:posOffset>1471295</wp:posOffset>
                </wp:positionH>
                <wp:positionV relativeFrom="paragraph">
                  <wp:posOffset>5368925</wp:posOffset>
                </wp:positionV>
                <wp:extent cx="27305" cy="2096770"/>
                <wp:effectExtent l="8255" t="2540" r="0" b="8255"/>
                <wp:wrapNone/>
                <wp:docPr id="9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115.85pt;margin-top:422.75pt;width:2.15pt;height:165.1pt;rotation:9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5040" behindDoc="0" locked="0" layoutInCell="1" allowOverlap="1" wp14:anchorId="073601AB" wp14:editId="3DEAA489">
                <wp:simplePos x="0" y="0"/>
                <wp:positionH relativeFrom="column">
                  <wp:posOffset>2790190</wp:posOffset>
                </wp:positionH>
                <wp:positionV relativeFrom="paragraph">
                  <wp:posOffset>4664710</wp:posOffset>
                </wp:positionV>
                <wp:extent cx="27305" cy="2743200"/>
                <wp:effectExtent l="8890" t="6985" r="1905" b="2540"/>
                <wp:wrapNone/>
                <wp:docPr id="89"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274320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219.7pt;margin-top:367.3pt;width:2.15pt;height:3in;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6064" behindDoc="0" locked="0" layoutInCell="1" allowOverlap="1" wp14:anchorId="6DB6E413" wp14:editId="1C58919C">
                <wp:simplePos x="0" y="0"/>
                <wp:positionH relativeFrom="column">
                  <wp:posOffset>2354580</wp:posOffset>
                </wp:positionH>
                <wp:positionV relativeFrom="paragraph">
                  <wp:posOffset>4624705</wp:posOffset>
                </wp:positionV>
                <wp:extent cx="27305" cy="2096770"/>
                <wp:effectExtent l="5715" t="1270" r="2540" b="0"/>
                <wp:wrapNone/>
                <wp:docPr id="88"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27305" cy="209677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5.4pt;margin-top:364.15pt;width:2.15pt;height:165.1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4016" behindDoc="0" locked="0" layoutInCell="1" allowOverlap="1" wp14:anchorId="0CD6C5F2" wp14:editId="26749834">
                <wp:simplePos x="0" y="0"/>
                <wp:positionH relativeFrom="column">
                  <wp:posOffset>1738630</wp:posOffset>
                </wp:positionH>
                <wp:positionV relativeFrom="paragraph">
                  <wp:posOffset>2996565</wp:posOffset>
                </wp:positionV>
                <wp:extent cx="36830" cy="3655695"/>
                <wp:effectExtent l="5080" t="5715" r="5715" b="5715"/>
                <wp:wrapNone/>
                <wp:docPr id="67"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365569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136.9pt;margin-top:235.95pt;width:2.9pt;height:287.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0944" behindDoc="0" locked="0" layoutInCell="1" allowOverlap="1" wp14:anchorId="61FFBAB6" wp14:editId="2AAABE52">
                <wp:simplePos x="0" y="0"/>
                <wp:positionH relativeFrom="column">
                  <wp:posOffset>682625</wp:posOffset>
                </wp:positionH>
                <wp:positionV relativeFrom="paragraph">
                  <wp:posOffset>3719195</wp:posOffset>
                </wp:positionV>
                <wp:extent cx="36830" cy="1974215"/>
                <wp:effectExtent l="6350" t="4445" r="4445" b="2540"/>
                <wp:wrapNone/>
                <wp:docPr id="64"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830" cy="1974215"/>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7" o:spid="_x0000_s1026" style="position:absolute;margin-left:53.75pt;margin-top:292.85pt;width:2.9pt;height:155.4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" fillcolor="#f2f2f2 [3052]" stroked="f">
                <v:fill opacity="34181f"/>
              </v:rect>
            </w:pict>
          </mc:Fallback>
        </mc:AlternateContent>
      </w:r>
      <w:r w:rsidR="00FB26D4" w:rsidRPr="00DE4C3A">
        <w:rPr>
          <w:rFonts w:ascii="Arial" w:hAnsi="Arial" w:cs="Arial"/>
          <w:noProof/>
          <w:lang w:bidi="ar-SA"/>
        </w:rPr>
        <mc:AlternateContent>
          <mc:Choice Requires="wps">
            <w:drawing>
              <wp:anchor distT="0" distB="0" distL="114300" distR="114300" simplePos="0" relativeHeight="251731968" behindDoc="0" locked="0" layoutInCell="1" allowOverlap="1" wp14:anchorId="73542056" wp14:editId="7D696731">
                <wp:simplePos x="0" y="0"/>
                <wp:positionH relativeFrom="column">
                  <wp:posOffset>2091690</wp:posOffset>
                </wp:positionH>
                <wp:positionV relativeFrom="paragraph">
                  <wp:posOffset>2045970</wp:posOffset>
                </wp:positionV>
                <wp:extent cx="36830" cy="3601720"/>
                <wp:effectExtent l="4445" t="8890" r="3810" b="1905"/>
                <wp:wrapNone/>
                <wp:docPr id="63"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6830" cy="3601720"/>
                        </a:xfrm>
                        <a:prstGeom prst="rect">
                          <a:avLst/>
                        </a:prstGeom>
                        <a:solidFill>
                          <a:schemeClr val="bg1">
                            <a:lumMod val="95000"/>
                            <a:lumOff val="0"/>
                            <a:alpha val="52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6" style="position:absolute;margin-left:164.7pt;margin-top:161.1pt;width:2.9pt;height:283.6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" fillcolor="#f2f2f2 [3052]" stroked="f">
                <v:fill opacity="34181f"/>
              </v:rect>
            </w:pict>
          </mc:Fallback>
        </mc:AlternateContent>
      </w:r>
    </w:p>
    <w:sdt>
      <w:sdtPr>
        <w:rPr>
          <w:rStyle w:val="PageTitleChar"/>
          <w:rFonts w:ascii="Arial" w:hAnsi="Arial" w:cs="Arial"/>
          <w:sz w:val="28"/>
          <w:szCs w:val="28"/>
        </w:rPr>
        <w:id w:val="11490770"/>
        <w:placeholder>
          <w:docPart w:val="03B385268F6744ECB773043DEFD566EA"/>
        </w:placeholder>
        <w:showingPlcHdr/>
      </w:sdtPr>
      <w:sdtEndPr>
        <w:rPr>
          <w:rStyle w:val="DefaultParagraphFont"/>
          <w:b/>
        </w:rPr>
      </w:sdtEndPr>
      <w:sdtContent>
        <w:p w:rsidR="00E838EB" w:rsidRPr="002A498B" w:rsidRDefault="00E838EB" w:rsidP="00E838EB">
          <w:pPr>
            <w:pStyle w:val="PageTitle"/>
            <w:rPr>
              <w:rFonts w:ascii="Arial" w:hAnsi="Arial" w:cs="Arial"/>
              <w:sz w:val="28"/>
              <w:szCs w:val="28"/>
            </w:rPr>
          </w:pPr>
          <w:r w:rsidRPr="0035775E">
            <w:rPr>
              <w:rFonts w:ascii="Arial" w:hAnsi="Arial" w:cs="Arial"/>
              <w:sz w:val="52"/>
              <w:szCs w:val="52"/>
            </w:rPr>
            <w:t>Introduction</w:t>
          </w:r>
        </w:p>
      </w:sdtContent>
    </w:sdt>
    <w:p w:rsidR="006D54FB" w:rsidRPr="00DE4C3A" w:rsidRDefault="00FB26D4" w:rsidP="00AE5474">
      <w:pPr>
        <w:pStyle w:val="Header"/>
        <w:tabs>
          <w:tab w:val="clear" w:pos="4680"/>
          <w:tab w:val="clear" w:pos="9360"/>
        </w:tabs>
        <w:rPr>
          <w:rFonts w:ascii="Arial" w:hAnsi="Arial" w:cs="Arial"/>
          <w:noProof/>
          <w:lang w:bidi="ar-SA"/>
        </w:rPr>
      </w:pPr>
      <w:r w:rsidRPr="00DE4C3A">
        <w:rPr>
          <w:rFonts w:ascii="Arial" w:hAnsi="Arial" w:cs="Arial"/>
          <w:noProof/>
          <w:lang w:bidi="ar-SA"/>
        </w:rPr>
        <mc:AlternateContent>
          <mc:Choice Requires="wps">
            <w:drawing>
              <wp:anchor distT="0" distB="0" distL="114300" distR="114300" simplePos="0" relativeHeight="251780096" behindDoc="0" locked="0" layoutInCell="1" allowOverlap="1" wp14:anchorId="6861B9CF" wp14:editId="08222E0B">
                <wp:simplePos x="0" y="0"/>
                <wp:positionH relativeFrom="column">
                  <wp:posOffset>3348355</wp:posOffset>
                </wp:positionH>
                <wp:positionV relativeFrom="paragraph">
                  <wp:posOffset>3561080</wp:posOffset>
                </wp:positionV>
                <wp:extent cx="4055745" cy="283845"/>
                <wp:effectExtent l="0" t="0" r="0" b="3175"/>
                <wp:wrapNone/>
                <wp:docPr id="6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Style w:val="PageTitleChar"/>
                              </w:rPr>
                              <w:id w:val="-1665013842"/>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2" o:spid="_x0000_s1035" type="#_x0000_t202" style="position:absolute;margin-left:263.65pt;margin-top:280.4pt;width:319.35pt;height:22.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VD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" filled="f" stroked="f">
                <v:textbox inset="0,0,0,0">
                  <w:txbxContent>
                    <w:sdt>
                      <w:sdtPr>
                        <w:rPr>
                          <w:rStyle w:val="PageTitleChar"/>
                        </w:rPr>
                        <w:id w:val="-1665013842"/>
                        <w:placeholder>
                          <w:docPart w:val="6E76EDA131354172B2E703AF0D836B6C"/>
                        </w:placeholder>
                        <w:showingPlcHdr/>
                      </w:sdtPr>
                      <w:sdtEndPr>
                        <w:rPr>
                          <w:rStyle w:val="DefaultParagraphFont"/>
                          <w:b/>
                        </w:rPr>
                      </w:sdtEndPr>
                      <w:sdtContent>
                        <w:p w:rsidR="005D792C" w:rsidRPr="003B48E6" w:rsidRDefault="00131B62" w:rsidP="003B48E6">
                          <w:pPr>
                            <w:pStyle w:val="PageTitle"/>
                          </w:pPr>
                          <w:r>
                            <w:rPr>
                              <w:rStyle w:val="PageTitleChar"/>
                            </w:rPr>
                            <w:t xml:space="preserve">     </w:t>
                          </w:r>
                        </w:p>
                      </w:sdtContent>
                    </w:sdt>
                  </w:txbxContent>
                </v:textbox>
              </v:shape>
            </w:pict>
          </mc:Fallback>
        </mc:AlternateContent>
      </w:r>
    </w:p>
    <w:p w:rsidR="00036946" w:rsidRPr="00DE4C3A" w:rsidRDefault="00036946"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131B62" w:rsidRPr="00DE4C3A" w:rsidRDefault="00131B62" w:rsidP="00F50BBE">
      <w:pPr>
        <w:pStyle w:val="Header"/>
        <w:tabs>
          <w:tab w:val="clear" w:pos="4680"/>
          <w:tab w:val="clear" w:pos="9360"/>
        </w:tabs>
        <w:rPr>
          <w:rFonts w:ascii="Arial" w:hAnsi="Arial" w:cs="Arial"/>
        </w:rPr>
      </w:pPr>
    </w:p>
    <w:p w:rsidR="00891AAB" w:rsidRPr="00DE4C3A" w:rsidRDefault="00891AAB" w:rsidP="00F50BBE">
      <w:pPr>
        <w:pStyle w:val="Header"/>
        <w:tabs>
          <w:tab w:val="clear" w:pos="4680"/>
          <w:tab w:val="clear" w:pos="9360"/>
        </w:tabs>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3B39A6" w:rsidP="00F244A2">
      <w:pPr>
        <w:tabs>
          <w:tab w:val="left" w:pos="270"/>
        </w:tabs>
        <w:ind w:firstLine="900"/>
        <w:rPr>
          <w:rFonts w:ascii="Arial" w:hAnsi="Arial" w:cs="Arial"/>
        </w:rPr>
      </w:pPr>
      <w:r w:rsidRPr="00554AA1">
        <w:rPr>
          <w:noProof/>
          <w:lang w:bidi="ar-SA"/>
        </w:rPr>
        <w:drawing>
          <wp:inline distT="0" distB="0" distL="0" distR="0" wp14:anchorId="7AA32CBE" wp14:editId="60F86258">
            <wp:extent cx="2656703" cy="1713127"/>
            <wp:effectExtent l="0" t="0" r="0" b="1905"/>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56481" cy="1712984"/>
                    </a:xfrm>
                    <a:prstGeom prst="rect">
                      <a:avLst/>
                    </a:prstGeom>
                    <a:noFill/>
                    <a:ln>
                      <a:noFill/>
                    </a:ln>
                  </pic:spPr>
                </pic:pic>
              </a:graphicData>
            </a:graphic>
          </wp:inline>
        </w:drawing>
      </w:r>
      <w:r w:rsidR="00810E72">
        <w:rPr>
          <w:rFonts w:ascii="Arial" w:hAnsi="Arial" w:cs="Arial"/>
          <w:noProof/>
          <w:lang w:bidi="ar-SA"/>
        </w:rPr>
        <mc:AlternateContent>
          <mc:Choice Requires="wps">
            <w:drawing>
              <wp:anchor distT="0" distB="0" distL="114300" distR="114300" simplePos="0" relativeHeight="251797504" behindDoc="0" locked="0" layoutInCell="1" allowOverlap="1" wp14:anchorId="1AAB031B" wp14:editId="2DA2F3CF">
                <wp:simplePos x="0" y="0"/>
                <wp:positionH relativeFrom="column">
                  <wp:posOffset>3712845</wp:posOffset>
                </wp:positionH>
                <wp:positionV relativeFrom="paragraph">
                  <wp:posOffset>15240</wp:posOffset>
                </wp:positionV>
                <wp:extent cx="3275330" cy="40157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327533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292.35pt;margin-top:1.2pt;width:257.9pt;height:316.2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" filled="f" stroked="f" strokeweight=".5pt">
                <v:textbox>
                  <w:txbxContent>
                    <w:p w:rsidR="00D04A72" w:rsidRDefault="00D04A72" w:rsidP="00D04A72">
                      <w:pPr>
                        <w:pStyle w:val="CompanyBrief"/>
                        <w:jc w:val="left"/>
                        <w:rPr>
                          <w:rFonts w:ascii="Arial" w:hAnsi="Arial" w:cs="Arial"/>
                          <w:b/>
                          <w:bCs/>
                          <w:color w:val="222222"/>
                          <w:shd w:val="clear" w:color="auto" w:fill="FFFFFF"/>
                        </w:rPr>
                      </w:pPr>
                      <w:r>
                        <w:rPr>
                          <w:rFonts w:ascii="Arial" w:hAnsi="Arial" w:cs="Arial"/>
                          <w:b/>
                          <w:bCs/>
                          <w:color w:val="222222"/>
                          <w:shd w:val="clear" w:color="auto" w:fill="FFFFFF"/>
                        </w:rPr>
                        <w:t xml:space="preserve">This book gives insight about REACT</w:t>
                      </w:r>
                      <w:r w:rsidR="00810E72">
                        <w:rPr>
                          <w:rFonts w:ascii="Arial" w:hAnsi="Arial" w:cs="Arial"/>
                          <w:b/>
                          <w:bCs/>
                          <w:color w:val="222222"/>
                          <w:shd w:val="clear" w:color="auto" w:fill="FFFFFF"/>
                        </w:rPr>
                        <w:t/>
                      </w:r>
                      <w:r>
                        <w:rPr>
                          <w:rFonts w:ascii="Arial" w:hAnsi="Arial" w:cs="Arial"/>
                          <w:b/>
                          <w:bCs/>
                          <w:color w:val="222222"/>
                          <w:shd w:val="clear" w:color="auto" w:fill="FFFFFF"/>
                        </w:rPr>
                        <w:t> domain. This is basically an e-book generated by any user zynla user. This book</w:t>
                      </w:r>
                      <w:r w:rsidR="00714557">
                        <w:rPr>
                          <w:rFonts w:ascii="Arial" w:hAnsi="Arial" w:cs="Arial"/>
                          <w:b/>
                          <w:bCs/>
                          <w:color w:val="222222"/>
                          <w:shd w:val="clear" w:color="auto" w:fill="FFFFFF"/>
                        </w:rPr>
                        <w:t xml:space="preserve"> c</w:t>
                      </w:r>
                      <w:r>
                        <w:rPr>
                          <w:rFonts w:ascii="Arial" w:hAnsi="Arial" w:cs="Arial"/>
                          <w:b/>
                          <w:bCs/>
                          <w:color w:val="222222"/>
                          <w:shd w:val="clear" w:color="auto" w:fill="FFFFFF"/>
                        </w:rPr>
                        <w:t>ontains data in the form</w:t>
                      </w:r>
                      <w:r w:rsidR="004117FE">
                        <w:rPr>
                          <w:rFonts w:ascii="Arial" w:hAnsi="Arial" w:cs="Arial"/>
                          <w:b/>
                          <w:bCs/>
                          <w:color w:val="222222"/>
                          <w:shd w:val="clear" w:color="auto" w:fill="FFFFFF"/>
                        </w:rPr>
                        <w:t xml:space="preserve"> of answer populated</w:t>
                      </w:r>
                      <w:r>
                        <w:rPr>
                          <w:rFonts w:ascii="Arial" w:hAnsi="Arial" w:cs="Arial"/>
                          <w:b/>
                          <w:bCs/>
                          <w:color w:val="222222"/>
                          <w:shd w:val="clear" w:color="auto" w:fill="FFFFFF"/>
                        </w:rPr>
                        <w:t xml:space="preserve"> </w:t>
                      </w:r>
                      <w:r w:rsidR="004117FE">
                        <w:rPr>
                          <w:rFonts w:ascii="Arial" w:hAnsi="Arial" w:cs="Arial"/>
                          <w:b/>
                          <w:bCs/>
                          <w:color w:val="222222"/>
                          <w:shd w:val="clear" w:color="auto" w:fill="FFFFFF"/>
                        </w:rPr>
                        <w:t xml:space="preserve">by </w:t>
                      </w:r>
                      <w:r>
                        <w:rPr>
                          <w:rFonts w:ascii="Arial" w:hAnsi="Arial" w:cs="Arial"/>
                          <w:b/>
                          <w:bCs/>
                          <w:color w:val="222222"/>
                          <w:shd w:val="clear" w:color="auto" w:fill="FFFFFF"/>
                        </w:rPr>
                        <w:t xml:space="preserve">zynla user. </w:t>
                      </w:r>
                    </w:p>
                    <w:p w:rsidR="00D04A72" w:rsidRPr="00D04A72" w:rsidRDefault="00D04A72" w:rsidP="00D04A72">
                      <w:pPr>
                        <w:pStyle w:val="Header"/>
                        <w:tabs>
                          <w:tab w:val="clear" w:pos="4680"/>
                          <w:tab w:val="clear" w:pos="9360"/>
                        </w:tabs>
                        <w:rPr>
                          <w:color w:val="FFFFFF" w:themeColor="background1"/>
                          <w14:textFill>
                            <w14:noFill/>
                          </w14:textFill>
                        </w:rPr>
                      </w:pPr>
                    </w:p>
                  </w:txbxContent>
                </v:textbox>
              </v:shape>
            </w:pict>
          </mc:Fallback>
        </mc:AlternateContent>
      </w: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DE4C3A" w:rsidRDefault="00891AAB" w:rsidP="00891AAB">
      <w:pPr>
        <w:rPr>
          <w:rFonts w:ascii="Arial" w:hAnsi="Arial" w:cs="Arial"/>
        </w:rPr>
      </w:pPr>
    </w:p>
    <w:p w:rsidR="00891AAB" w:rsidRPr="00554AA1" w:rsidRDefault="00891AAB" w:rsidP="00554AA1">
      <w:pPr>
        <w:pStyle w:val="Header"/>
        <w:tabs>
          <w:tab w:val="clear" w:pos="4680"/>
          <w:tab w:val="clear" w:pos="9360"/>
          <w:tab w:val="left" w:pos="7473"/>
        </w:tabs>
        <w:rPr>
          <w:rFonts w:ascii="Arial" w:hAnsi="Arial" w:cs="Arial"/>
        </w:rPr>
      </w:pPr>
    </w:p>
    <w:p w:rsidR="00891AAB" w:rsidRPr="00DE4C3A" w:rsidRDefault="00891AAB" w:rsidP="00891AAB">
      <w:pPr>
        <w:rPr>
          <w:rFonts w:ascii="Arial" w:hAnsi="Arial" w:cs="Arial"/>
        </w:rPr>
      </w:pPr>
    </w:p>
    <w:p w:rsidR="007E4787" w:rsidRDefault="00482DF0" w:rsidP="000A374C">
      <w:pPr>
        <w:pStyle w:val="TOCHeading"/>
        <w:rPr>
          <w:rFonts w:ascii="Arial" w:hAnsi="Arial" w:cs="Arial"/>
        </w:rPr>
      </w:pPr>
      <w:r>
        <w:rPr>
          <w:rFonts w:ascii="Arial" w:hAnsi="Arial" w:cs="Arial"/>
        </w:rPr>
        <w:lastRenderedPageBreak/>
        <w:tab/>
      </w:r>
      <w:r w:rsidR="000A374C">
        <w:rPr>
          <w:rFonts w:ascii="Arial" w:hAnsi="Arial" w:cs="Arial"/>
        </w:rPr>
        <w:tab/>
      </w:r>
      <w:r w:rsidR="000A374C">
        <w:rPr>
          <w:rFonts w:ascii="Arial" w:hAnsi="Arial" w:cs="Arial"/>
        </w:rPr>
        <w:tab/>
      </w:r>
      <w:r w:rsidR="000A374C">
        <w:rPr>
          <w:rFonts w:ascii="Arial" w:hAnsi="Arial" w:cs="Arial"/>
        </w:rPr>
        <w:tab/>
      </w:r>
    </w:p>
    <w:p w:rsidR="007E4787" w:rsidRDefault="007E4787" w:rsidP="007E4787">
      <w:pPr>
        <w:pStyle w:val="TOCHeading"/>
        <w:rPr>
          <w:rFonts w:ascii="Arial" w:hAnsi="Arial" w:cs="Arial"/>
        </w:rPr>
      </w:pPr>
    </w:p>
    <w:p w:rsidR="000A374C" w:rsidRPr="00A139F9" w:rsidRDefault="000A374C" w:rsidP="007E4787">
      <w:pPr>
        <w:pStyle w:val="TOCHeading"/>
        <w:ind w:left="2880" w:firstLine="720"/>
        <w:rPr>
          <w:rFonts w:ascii="Arial" w:hAnsi="Arial" w:cs="Arial"/>
          <w:sz w:val="40"/>
          <w:szCs w:val="40"/>
        </w:rPr>
      </w:pPr>
      <w:r w:rsidRPr="00A139F9">
        <w:rPr>
          <w:rFonts w:ascii="Arial" w:hAnsi="Arial" w:cs="Arial"/>
          <w:sz w:val="40"/>
          <w:szCs w:val="40"/>
        </w:rPr>
        <w:t>Table of Contents</w:t>
      </w:r>
    </w:p>
    <w:p w:rsidR="000A374C" w:rsidRDefault="000A374C" w:rsidP="000A374C">
      <w:pPr>
        <w:pStyle w:val="Heading1"/>
        <w:rPr>
          <w:rFonts w:ascii="Arial" w:hAnsi="Arial" w:cs="Arial"/>
          <w:color w:val="000000" w:themeColor="text1"/>
          <w:sz w:val="32"/>
          <w:szCs w:val="32"/>
        </w:rPr>
      </w:pPr>
      <w:r>
        <w:rPr>
          <w:rFonts w:ascii="Arial" w:hAnsi="Arial" w:cs="Arial"/>
          <w:color w:val="000000" w:themeColor="text1"/>
          <w:sz w:val="32"/>
          <w:szCs w:val="32"/>
        </w:rPr>
        <w:t xml:space="preserve">  </w:t>
      </w:r>
      <w:r w:rsidRPr="00486E3E">
        <w:rPr>
          <w:rFonts w:ascii="Arial" w:hAnsi="Arial" w:cs="Arial"/>
          <w:color w:val="000000" w:themeColor="text1"/>
          <w:sz w:val="32"/>
          <w:szCs w:val="32"/>
        </w:rPr>
        <w:t/>
      </w:r>
    </w:p>
    <w:p w:rsidR="000A374C" w:rsidRDefault="000A374C" w:rsidP="000A374C">
      <w:pPr>
        <w:pStyle w:val="TOC1"/>
        <w:rPr>
          <w:b/>
        </w:rPr>
      </w:pPr>
      <w:r>
        <w:rPr>
          <w:b/>
        </w:rPr>
        <w:t xml:space="preserve">  </w:t>
      </w:r>
      <w:r w:rsidRPr="00486E3E">
        <w:rPr>
          <w:b/>
        </w:rPr>
        <w:t xml:space="preserve">Chapter 1:React</w:t>
      </w:r>
    </w:p>
    <w:p w:rsidR="000A374C" w:rsidRPr="00486E3E" w:rsidRDefault="000A374C" w:rsidP="000A374C">
      <w:pPr>
        <w:pStyle w:val="TOC1"/>
        <w:rPr>
          <w:b/>
        </w:rPr>
      </w:pPr>
      <w:r>
        <w:rPr>
          <w:b/>
        </w:rPr>
        <w:t xml:space="preserve">  </w:t>
      </w:r>
      <w:r w:rsidRPr="00486E3E">
        <w:rPr>
          <w:b/>
        </w:rPr>
        <w:t/>
      </w:r>
    </w:p>
    <w:p w:rsidR="000A374C" w:rsidRDefault="000A374C" w:rsidP="000A374C">
      <w:pPr>
        <w:pStyle w:val="TOC1"/>
        <w:rPr>
          <w:b/>
        </w:rPr>
      </w:pPr>
      <w:r>
        <w:rPr>
          <w:b/>
        </w:rPr>
        <w:t xml:space="preserve">  </w:t>
      </w:r>
      <w:r w:rsidRPr="00486E3E">
        <w:rPr>
          <w:b/>
        </w:rPr>
        <w:t xml:space="preserve">Chapter 2:React</w:t>
      </w:r>
    </w:p>
    <w:p w:rsidR="000A374C" w:rsidRPr="00486E3E" w:rsidRDefault="000A374C" w:rsidP="000A374C">
      <w:pPr>
        <w:pStyle w:val="TOC1"/>
        <w:rPr>
          <w:b/>
        </w:rPr>
      </w:pPr>
      <w:r>
        <w:rPr>
          <w:b/>
        </w:rPr>
        <w:t xml:space="preserve">  </w:t>
      </w:r>
      <w:r w:rsidRPr="00486E3E">
        <w:rPr>
          <w:b/>
        </w:rPr>
        <w:t/>
      </w:r>
    </w:p>
    <w:p w:rsidR="000A374C" w:rsidRPr="002C18C7" w:rsidRDefault="000A374C" w:rsidP="000A374C"/>
    <w:p w:rsidR="00554AA1" w:rsidRDefault="00554AA1" w:rsidP="00554AA1">
      <w:pPr>
        <w:pStyle w:val="Header"/>
        <w:tabs>
          <w:tab w:val="clear" w:pos="4680"/>
          <w:tab w:val="clear" w:pos="9360"/>
        </w:tabs>
        <w:rPr>
          <w:rFonts w:ascii="Arial" w:hAnsi="Arial" w:cs="Arial"/>
        </w:rPr>
      </w:pPr>
    </w:p>
    <w:p w:rsidR="00554AA1" w:rsidRDefault="00554AA1" w:rsidP="00554AA1"/>
    <w:p w:rsidR="00AC2392" w:rsidRDefault="00AC2392" w:rsidP="00AC2392">
      <w:pPr>
        <w:pStyle w:val="Heading1"/>
      </w:pPr>
    </w:p>
    <w:p w:rsidR="00AC2392" w:rsidRDefault="00AC2392" w:rsidP="00AC2392"/>
    <w:p w:rsidR="00AC2392" w:rsidRDefault="00AC2392" w:rsidP="00AC2392">
      <w:pPr>
        <w:pStyle w:val="Heading1"/>
      </w:pPr>
    </w:p>
    <w:p w:rsidR="00AC2392" w:rsidRDefault="00AC2392" w:rsidP="00AC2392"/>
    <w:p w:rsidR="00AC2392" w:rsidRDefault="00AC2392" w:rsidP="00AC2392">
      <w:pPr>
        <w:pStyle w:val="Heading1"/>
      </w:pPr>
    </w:p>
    <w:p w:rsidR="00AC2392" w:rsidRDefault="00AC2392" w:rsidP="00AC2392"/>
    <w:p w:rsidR="00AC2392" w:rsidRPr="00AC2392" w:rsidRDefault="00AC2392" w:rsidP="00AC2392">
      <w:pPr>
        <w:pStyle w:val="Heading1"/>
      </w:pPr>
    </w:p>
    <w:p w:rsidR="00131B62" w:rsidRPr="00554AA1" w:rsidRDefault="00131B62" w:rsidP="00C80380">
      <w:pPr>
        <w:tabs>
          <w:tab w:val="left" w:pos="9496"/>
        </w:tabs>
        <w:sectPr w:rsidR="00131B62" w:rsidRPr="00554AA1" w:rsidSect="00241C5F">
          <w:pgSz w:w="12240" w:h="15840" w:code="1"/>
          <w:pgMar w:top="63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pPr>
    </w:p>
    <w:p w:rsidR="00E838EB" w:rsidRPr="00DE4C3A" w:rsidRDefault="00E838EB" w:rsidP="00554AA1">
      <w:pPr>
        <w:pStyle w:val="PageTitle"/>
        <w:jc w:val="left"/>
        <w:rPr>
          <w:rFonts w:ascii="Arial" w:hAnsi="Arial" w:cs="Arial"/>
          <w:sz w:val="24"/>
        </w:rPr>
      </w:pPr>
      <w:bookmarkStart w:id="1" w:name="Chapter"/>
      <w:bookmarkStart w:id="2" w:name="TableOfContents"/>
      <w:bookmarkStart w:id="3" w:name="Introduction"/>
      <w:bookmarkEnd w:id="1"/>
      <w:bookmarkEnd w:id="2"/>
      <w:bookmarkEnd w:id="3"/>
    </w:p>
    <w:p w:rsidR="00590C9C" w:rsidRDefault="00590C9C" w:rsidP="00590C9C">
      <w:pPr>
        <w:rPr>
          <w:rFonts w:ascii="Arial" w:hAnsi="Arial" w:cs="Arial"/>
          <w:color w:val="365F91" w:themeColor="accent1" w:themeShade="BF"/>
          <w:sz w:val="56"/>
          <w:szCs w:val="56"/>
        </w:rPr>
      </w:pPr>
      <w:r>
        <w:rPr>
          <w:rFonts w:ascii="Arial" w:hAnsi="Arial" w:cs="Arial"/>
        </w:rPr>
        <w:t xml:space="preserve">    </w:t>
      </w:r>
      <w:r w:rsidRPr="001D5639">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EndPr/>
        <w:sdtContent>
          <w:r>
            <w:rPr>
              <w:rFonts w:ascii="Arial" w:hAnsi="Arial" w:cs="Arial"/>
              <w:b/>
              <w:color w:val="365F91" w:themeColor="accent1" w:themeShade="BF"/>
              <w:sz w:val="56"/>
              <w:szCs w:val="56"/>
            </w:rPr>
            <w:t xml:space="preserve">Chapter 1</w:t>
          </w:r>
        </w:sdtContent>
      </w:sdt>
      <w:r>
        <w:rPr>
          <w:rFonts w:ascii="Arial" w:hAnsi="Arial" w:cs="Arial"/>
          <w:color w:val="365F91" w:themeColor="accent1" w:themeShade="BF"/>
          <w:sz w:val="56"/>
          <w:szCs w:val="56"/>
        </w:rPr>
        <w:t xml:space="preserve">   </w:t>
      </w:r>
    </w:p>
    <w:p w:rsidR="00590C9C" w:rsidRPr="00172FF5" w:rsidRDefault="00266DDF" w:rsidP="00266DDF">
      <w:pPr>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1.1 Render</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advantages</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&lt;p&gt;reeeeeee&lt;/p&gt;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elements are immutable. Once you create an element, you can't change its children or attributes. An element is like a single frame in a movie: it represents the UI at a certain point in time.With our knowledge so far, the only way to update the UI is to create a new element, and pass it to ReactDOM.render()</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https://www.youtube.com/watch?v=7S8v8jfLb1Q</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http://jasonjl.me/blog/2015/04/18/rendering-list-of-elements-in-react-with-jsx/</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&lt;p&gt;render&lt;/p&gt;</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1.1.1 Key</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r>
        <w:rPr>
          <w:rFonts w:ascii="Arial" w:hAnsi="Arial" w:cs="Arial"/>
        </w:rPr>
        <w:t/>
      </w:r>
      <w:r w:rsidRPr="00C27AB4">
        <w:rPr>
          <w:rFonts w:ascii="Arial" w:hAnsi="Arial" w:cs="Arial"/>
        </w:rPr>
        <w:t/>
      </w:r>
      <w:r>
        <w:rPr>
          <w:rFonts w:ascii="Arial" w:hAnsi="Arial" w:cs="Arial"/>
        </w:rPr>
        <w:t/>
      </w:r>
      <w:r w:rsidRPr="001D5639">
        <w:rPr>
          <w:rFonts w:ascii="Arial" w:hAnsi="Arial" w:cs="Arial"/>
        </w:rPr>
        <w:t/>
      </w:r>
      <w:r w:rsidRPr="00371A79">
        <w:rPr>
          <w:rFonts w:ascii="Arial" w:hAnsi="Arial" w:cs="Arial"/>
          <w:color w:val="000000" w:themeColor="text1"/>
        </w:rPr>
        <w:t/>
      </w:r>
      <w:r w:rsidRPr="00371A79">
        <w:rPr>
          <w:rFonts w:ascii="Arial" w:hAnsi="Arial" w:cs="Arial"/>
          <w:color w:val="365F91" w:themeColor="accent1" w:themeShade="BF"/>
          <w:sz w:val="56"/>
          <w:szCs w:val="56"/>
        </w:rPr>
        <w:t xml:space="preserve">  </w:t>
      </w:r>
    </w:p>
    <w:p w:rsidR="00590C9C" w:rsidRPr="00371A79" w:rsidRDefault="00590C9C" w:rsidP="00590C9C">
      <w:pPr>
        <w:rPr>
          <w:rFonts w:ascii="Arial" w:hAnsi="Arial" w:cs="Arial"/>
          <w:b/>
          <w:color w:val="365F91" w:themeColor="accent1" w:themeShade="BF"/>
          <w:sz w:val="56"/>
          <w:szCs w:val="56"/>
        </w:rPr>
      </w:pPr>
      <w:r>
        <w:rPr>
          <w:rFonts w:ascii="Arial" w:hAnsi="Arial" w:cs="Arial"/>
          <w:color w:val="365F91" w:themeColor="accent1" w:themeShade="BF"/>
          <w:sz w:val="56"/>
          <w:szCs w:val="56"/>
        </w:rPr>
        <w:t xml:space="preserve">  </w:t>
      </w:r>
      <w:sdt>
        <w:sdtPr>
          <w:rPr>
            <w:rFonts w:ascii="Arial" w:hAnsi="Arial" w:cs="Arial"/>
            <w:color w:val="365F91" w:themeColor="accent1" w:themeShade="BF"/>
            <w:sz w:val="56"/>
            <w:szCs w:val="56"/>
          </w:rPr>
          <w:id w:val="-85771948"/>
          <w:placeholder>
            <w:docPart w:val="1219E615319F416092C100152685AADC"/>
          </w:placeholder>
          <w:showingPlcHdr/>
        </w:sdtPr>
        <w:sdtEndPr/>
        <w:sdtContent>
          <w:r>
            <w:rPr>
              <w:rFonts w:ascii="Arial" w:hAnsi="Arial" w:cs="Arial"/>
              <w:b/>
              <w:color w:val="365F91" w:themeColor="accent1" w:themeShade="BF"/>
              <w:sz w:val="56"/>
              <w:szCs w:val="56"/>
            </w:rPr>
            <w:t xml:space="preserve">Chapter 2</w:t>
          </w:r>
        </w:sdtContent>
      </w:sdt>
      <w:r>
        <w:rPr>
          <w:rFonts w:ascii="Arial" w:hAnsi="Arial" w:cs="Arial"/>
          <w:color w:val="365F91" w:themeColor="accent1" w:themeShade="BF"/>
          <w:sz w:val="56"/>
          <w:szCs w:val="56"/>
        </w:rPr>
        <w:t xml:space="preserve">   </w:t>
      </w:r>
    </w:p>
    <w:p w:rsidR="00590C9C" w:rsidRPr="00172FF5" w:rsidRDefault="00266DDF" w:rsidP="00266DDF">
      <w:pPr>
        <w:rPr>
          <w:rFonts w:ascii="Arial" w:hAnsi="Arial" w:cs="Arial"/>
          <w:b/>
          <w:color w:val="365F91" w:themeColor="accent1" w:themeShade="BF"/>
          <w:sz w:val="56"/>
          <w:szCs w:val="56"/>
        </w:rPr>
      </w:pPr>
      <w:r>
        <w:rPr>
          <w:rFonts w:ascii="Arial" w:hAnsi="Arial" w:cs="Arial"/>
          <w:b/>
          <w:color w:val="365F91" w:themeColor="accent1" w:themeShade="BF"/>
          <w:sz w:val="56"/>
          <w:szCs w:val="56"/>
        </w:rPr>
        <w:t xml:space="preserve"> </w:t>
      </w:r>
      <w:r w:rsidR="00590C9C" w:rsidRPr="00371A79">
        <w:rPr>
          <w:rFonts w:ascii="Arial" w:hAnsi="Arial" w:cs="Arial"/>
          <w:b/>
          <w:color w:val="365F91" w:themeColor="accent1" w:themeShade="BF"/>
          <w:sz w:val="56"/>
          <w:szCs w:val="56"/>
        </w:rPr>
        <w:t xml:space="preserve">React</w:t>
      </w:r>
    </w:p>
    <w:p w:rsidR="00590C9C" w:rsidRPr="007D04DF" w:rsidRDefault="00590C9C" w:rsidP="00590C9C">
      <w:pPr>
        <w:rPr>
          <w:rFonts w:ascii="Arial" w:hAnsi="Arial" w:cs="Arial"/>
          <w:b/>
          <w:sz w:val="56"/>
          <w:szCs w:val="56"/>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is a javascript library for building user interfaces.React makes it painless to create interactive UIs. 
Design simple views for each state in your application, and React will efficiently update and render just the right components when your data changes.
Declarative views make your code more predictable and easier to debug.
</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https://www.youtube.com/watch?v=JPT3bFIwJYA&amp;t=8s</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https://www.google.com</w:t>
      </w:r>
    </w:p>
    <w:p w:rsidR="00590C9C" w:rsidRPr="00C27AB4" w:rsidRDefault="00590C9C" w:rsidP="00590C9C">
      <w:pPr>
        <w:rPr>
          <w:rFonts w:ascii="Arial" w:hAnsi="Arial" w:cs="Arial"/>
        </w:rPr>
      </w:pPr>
      <w:r>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b/>
          <w:sz w:val="28"/>
          <w:szCs w:val="28"/>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https://en.wikipedia.org/wiki/React_(JavaScript_library)</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r w:rsidRPr="00C27AB4">
        <w:rPr>
          <w:rFonts w:ascii="Arial" w:hAnsi="Arial" w:cs="Arial"/>
        </w:rPr>
        <w:tab/>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2.1 Forms</w:t>
      </w:r>
    </w:p>
    <w:p w:rsidR="00590C9C" w:rsidRDefault="00590C9C" w:rsidP="00590C9C">
      <w:pPr>
        <w:rPr>
          <w:rFonts w:ascii="Arial" w:hAnsi="Arial" w:cs="Arial"/>
        </w:rPr>
      </w:pPr>
      <w:r>
        <w:rPr>
          <w:rFonts w:ascii="Arial" w:hAnsi="Arial" w:cs="Arial"/>
          <w:sz w:val="32"/>
          <w:szCs w:val="32"/>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2"/>
          <w:szCs w:val="32"/>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Text</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HTML form elements work a little bit differently from other DOM elements in React, because form elements naturally keep some internal state</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Blog</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https://facebook.github.io/react/docs/forms.html</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u w:val="single"/>
        </w:rPr>
        <w:t xml:space="preserve">Video</w:t>
      </w:r>
      <w:r w:rsidRPr="00172FF5">
        <w:rPr>
          <w:rFonts w:ascii="Arial" w:hAnsi="Arial" w:cs="Arial"/>
          <w:b/>
          <w:sz w:val="28"/>
          <w:szCs w:val="28"/>
        </w:rPr>
        <w:t>:</w:t>
      </w:r>
    </w:p>
    <w:p w:rsidR="00590C9C" w:rsidRPr="00172FF5"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https://www.youtube.com/watch?v=1eNIYif69_0</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C27AB4"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sz w:val="36"/>
          <w:szCs w:val="36"/>
        </w:rPr>
        <w:t xml:space="preserve">  </w:t>
      </w:r>
      <w:r w:rsidRPr="00172FF5">
        <w:rPr>
          <w:rFonts w:ascii="Arial" w:hAnsi="Arial" w:cs="Arial"/>
          <w:b/>
          <w:sz w:val="32"/>
          <w:szCs w:val="32"/>
        </w:rPr>
        <w:t xml:space="preserve">2.1.1 Key</w:t>
      </w:r>
    </w:p>
    <w:p w:rsidR="00590C9C" w:rsidRDefault="00590C9C" w:rsidP="00590C9C">
      <w:pPr>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pStyle w:val="Header"/>
        <w:tabs>
          <w:tab w:val="clear" w:pos="4680"/>
          <w:tab w:val="clear" w:pos="9360"/>
        </w:tabs>
        <w:rPr>
          <w:rFonts w:ascii="Arial" w:hAnsi="Arial" w:cs="Arial"/>
          <w:b/>
          <w:sz w:val="32"/>
          <w:szCs w:val="32"/>
        </w:rPr>
      </w:pPr>
      <w:r>
        <w:rPr>
          <w:rFonts w:ascii="Arial" w:hAnsi="Arial" w:cs="Arial"/>
          <w:b/>
          <w:sz w:val="36"/>
          <w:szCs w:val="36"/>
        </w:rPr>
        <w:t xml:space="preserve">  </w:t>
      </w:r>
      <w:r w:rsidRPr="00172FF5">
        <w:rPr>
          <w:rFonts w:ascii="Arial" w:hAnsi="Arial" w:cs="Arial"/>
          <w:b/>
          <w:sz w:val="32"/>
          <w:szCs w:val="32"/>
        </w:rPr>
        <w:t xml:space="preserve">definition</w:t>
      </w:r>
    </w:p>
    <w:p w:rsidR="00590C9C" w:rsidRPr="00C27AB4" w:rsidRDefault="00590C9C" w:rsidP="00590C9C">
      <w:pPr>
        <w:rPr>
          <w:rFonts w:ascii="Arial" w:hAnsi="Arial" w:cs="Arial"/>
        </w:rPr>
      </w:pPr>
      <w:r>
        <w:rPr>
          <w:rFonts w:ascii="Arial" w:hAnsi="Arial" w:cs="Arial"/>
        </w:rPr>
        <w:t xml:space="preserve">  </w:t>
      </w:r>
      <w:r w:rsidRPr="00C27AB4">
        <w:rPr>
          <w:rFonts w:ascii="Arial" w:hAnsi="Arial" w:cs="Arial"/>
        </w:rPr>
        <w:t xml:space="preserve">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Blog:</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https://facebook.github.io/react/docs/lists-and-keys.html</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Video:</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https://www.youtube.com/watch?v=AH5Gom8gIZo</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p>
    <w:p w:rsidR="00590C9C" w:rsidRPr="00172FF5" w:rsidRDefault="00590C9C" w:rsidP="00590C9C">
      <w:pPr>
        <w:rPr>
          <w:rFonts w:ascii="Arial" w:hAnsi="Arial" w:cs="Arial"/>
          <w:b/>
          <w:sz w:val="28"/>
          <w:szCs w:val="28"/>
        </w:rPr>
      </w:pPr>
      <w:r>
        <w:rPr>
          <w:rFonts w:ascii="Arial" w:hAnsi="Arial" w:cs="Arial"/>
        </w:rPr>
        <w:t xml:space="preserve">   </w:t>
      </w:r>
      <w:r w:rsidRPr="00172FF5">
        <w:rPr>
          <w:rFonts w:ascii="Arial" w:hAnsi="Arial" w:cs="Arial"/>
          <w:b/>
          <w:sz w:val="28"/>
          <w:szCs w:val="28"/>
        </w:rPr>
        <w:t xml:space="preserve">Text:</w:t>
      </w:r>
    </w:p>
    <w:p w:rsidR="00590C9C" w:rsidRDefault="00590C9C" w:rsidP="00590C9C">
      <w:pPr>
        <w:pStyle w:val="Header"/>
        <w:tabs>
          <w:tab w:val="clear" w:pos="4680"/>
          <w:tab w:val="clear" w:pos="9360"/>
        </w:tabs>
        <w:rPr>
          <w:rFonts w:ascii="Arial" w:hAnsi="Arial" w:cs="Arial"/>
        </w:rPr>
      </w:pPr>
      <w:r>
        <w:rPr>
          <w:rFonts w:ascii="Arial" w:hAnsi="Arial" w:cs="Arial"/>
        </w:rPr>
        <w:t xml:space="preserve">   </w:t>
      </w:r>
      <w:r w:rsidRPr="00172FF5">
        <w:rPr>
          <w:rFonts w:ascii="Arial" w:hAnsi="Arial" w:cs="Arial"/>
        </w:rPr>
        <w:t xml:space="preserve">React keys are useful when working with dynamically created components or when your lists are altered by users.Setting the key value will keep your components uniquely identified after the change</w:t>
      </w:r>
    </w:p>
    <w:p w:rsidR="00590C9C" w:rsidRPr="00D2415E" w:rsidRDefault="00590C9C" w:rsidP="00590C9C">
      <w:pPr>
        <w:pStyle w:val="Header"/>
        <w:tabs>
          <w:tab w:val="clear" w:pos="4680"/>
          <w:tab w:val="clear" w:pos="9360"/>
        </w:tabs>
        <w:rPr>
          <w:rFonts w:ascii="Arial" w:hAnsi="Arial" w:cs="Arial"/>
        </w:rPr>
      </w:pPr>
      <w:r>
        <w:rPr>
          <w:rFonts w:ascii="Arial" w:hAnsi="Arial" w:cs="Arial"/>
        </w:rPr>
        <w:t xml:space="preserve">   </w:t>
      </w:r>
      <w:r w:rsidRPr="00C27AB4">
        <w:rPr>
          <w:rFonts w:ascii="Arial" w:hAnsi="Arial" w:cs="Arial"/>
        </w:rPr>
        <w:t/>
      </w:r>
      <w:r>
        <w:rPr>
          <w:rFonts w:ascii="Arial" w:hAnsi="Arial" w:cs="Arial"/>
        </w:rPr>
        <w:t/>
      </w:r>
      <w:r w:rsidRPr="00C27AB4">
        <w:rPr>
          <w:rFonts w:ascii="Arial" w:hAnsi="Arial" w:cs="Arial"/>
        </w:rPr>
        <w:t/>
      </w:r>
    </w:p>
    <w:p w:rsidR="007D04DF" w:rsidRPr="00D2415E" w:rsidRDefault="007D04DF" w:rsidP="00590C9C">
      <w:pPr>
        <w:rPr>
          <w:rFonts w:ascii="Arial" w:hAnsi="Arial" w:cs="Arial"/>
        </w:rPr>
      </w:pPr>
    </w:p>
    <w:p w:rsidR="0089779B" w:rsidRPr="00DE4C3A" w:rsidRDefault="0089779B" w:rsidP="006F5CC9">
      <w:pPr>
        <w:rPr>
          <w:rFonts w:ascii="Arial" w:hAnsi="Arial" w:cs="Arial"/>
        </w:rPr>
      </w:pPr>
    </w:p>
    <w:p w:rsidR="0089779B" w:rsidRPr="00DE4C3A" w:rsidRDefault="0089779B" w:rsidP="00554AA1">
      <w:pPr>
        <w:pStyle w:val="Heading1"/>
        <w:jc w:val="right"/>
        <w:rPr>
          <w:rFonts w:ascii="Arial" w:hAnsi="Arial" w:cs="Arial"/>
          <w:sz w:val="24"/>
          <w:szCs w:val="24"/>
        </w:rPr>
      </w:pPr>
    </w:p>
    <w:p w:rsidR="0089779B" w:rsidRPr="00DE4C3A" w:rsidRDefault="0089779B" w:rsidP="002A31A8">
      <w:pPr>
        <w:rPr>
          <w:rFonts w:ascii="Arial" w:hAnsi="Arial" w:cs="Arial"/>
        </w:rPr>
      </w:pPr>
    </w:p>
    <w:p w:rsidR="0089779B" w:rsidRPr="00DE4C3A" w:rsidRDefault="007D04DF" w:rsidP="002A31A8">
      <w:pPr>
        <w:rPr>
          <w:rFonts w:ascii="Arial" w:hAnsi="Arial" w:cs="Arial"/>
        </w:rPr>
      </w:pPr>
      <w:r>
        <w:rPr>
          <w:rFonts w:ascii="Arial" w:hAnsi="Arial" w:cs="Arial"/>
        </w:rPr>
        <w:tab/>
      </w: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89779B" w:rsidRPr="00DE4C3A" w:rsidRDefault="0089779B" w:rsidP="002A31A8">
      <w:pPr>
        <w:rPr>
          <w:rFonts w:ascii="Arial" w:hAnsi="Arial" w:cs="Arial"/>
        </w:rPr>
      </w:pPr>
    </w:p>
    <w:p w:rsidR="00630FF3" w:rsidRPr="00DE4C3A" w:rsidRDefault="00630FF3" w:rsidP="00633133">
      <w:pPr>
        <w:rPr>
          <w:rFonts w:ascii="Arial" w:hAnsi="Arial" w:cs="Arial"/>
        </w:rPr>
      </w:pPr>
    </w:p>
    <w:p w:rsidR="00ED7116" w:rsidRPr="00DE4C3A" w:rsidRDefault="00ED7116" w:rsidP="00B92C46">
      <w:pPr>
        <w:pStyle w:val="PageTitle"/>
        <w:ind w:left="2160" w:firstLine="720"/>
        <w:jc w:val="left"/>
        <w:rPr>
          <w:rFonts w:ascii="Arial" w:hAnsi="Arial" w:cs="Arial"/>
          <w:sz w:val="24"/>
        </w:rPr>
      </w:pPr>
      <w:r w:rsidRPr="00DE4C3A">
        <w:rPr>
          <w:rFonts w:ascii="Arial" w:hAnsi="Arial" w:cs="Arial"/>
          <w:sz w:val="24"/>
        </w:rPr>
        <w:t xml:space="preserve">  </w:t>
      </w:r>
    </w:p>
    <w:p w:rsidR="002A31A8" w:rsidRPr="00DE4C3A" w:rsidRDefault="00ED7116" w:rsidP="00ED7116">
      <w:pPr>
        <w:pStyle w:val="PageTitle"/>
        <w:jc w:val="center"/>
        <w:rPr>
          <w:rFonts w:ascii="Arial" w:hAnsi="Arial" w:cs="Arial"/>
          <w:sz w:val="24"/>
        </w:rPr>
      </w:pPr>
      <w:r w:rsidRPr="00DE4C3A">
        <w:rPr>
          <w:rFonts w:ascii="Arial" w:hAnsi="Arial" w:cs="Arial"/>
          <w:sz w:val="24"/>
        </w:rPr>
        <w:t xml:space="preserve">                                                                                  </w:t>
      </w:r>
      <w:r w:rsidR="001D5639" w:rsidRPr="00DE4C3A">
        <w:rPr>
          <w:rFonts w:ascii="Arial" w:hAnsi="Arial" w:cs="Arial"/>
          <w:sz w:val="24"/>
        </w:rPr>
        <w:t xml:space="preserve">       </w:t>
      </w:r>
    </w:p>
    <w:tbl>
      <w:tblPr>
        <w:tblStyle w:val="TableGrid"/>
        <w:tblpPr w:leftFromText="187" w:rightFromText="187" w:vertAnchor="text" w:horzAnchor="margin" w:tblpX="721" w:tblpY="14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1C2A20" w:rsidP="00070AC5">
            <w:pPr>
              <w:pStyle w:val="CompanyDetails"/>
              <w:rPr>
                <w:rFonts w:ascii="Arial" w:hAnsi="Arial" w:cs="Arial"/>
              </w:rPr>
            </w:pPr>
            <w:r>
              <w:rPr>
                <w:rFonts w:ascii="Arial" w:hAnsi="Arial" w:cs="Arial"/>
                <w:noProof/>
                <w:lang w:bidi="ar-SA"/>
              </w:rPr>
              <mc:AlternateContent>
                <mc:Choice Requires="wps">
                  <w:drawing>
                    <wp:anchor distT="0" distB="0" distL="114300" distR="114300" simplePos="0" relativeHeight="251799552" behindDoc="0" locked="0" layoutInCell="1" allowOverlap="1" wp14:anchorId="10614F98" wp14:editId="0037417B">
                      <wp:simplePos x="0" y="0"/>
                      <wp:positionH relativeFrom="column">
                        <wp:posOffset>1358900</wp:posOffset>
                      </wp:positionH>
                      <wp:positionV relativeFrom="paragraph">
                        <wp:posOffset>158115</wp:posOffset>
                      </wp:positionV>
                      <wp:extent cx="3620135" cy="2594610"/>
                      <wp:effectExtent l="0" t="0" r="0" b="0"/>
                      <wp:wrapNone/>
                      <wp:docPr id="674" name="Text Box 674"/>
                      <wp:cNvGraphicFramePr/>
                      <a:graphic xmlns:a="http://schemas.openxmlformats.org/drawingml/2006/main">
                        <a:graphicData uri="http://schemas.microsoft.com/office/word/2010/wordprocessingShape">
                          <wps:wsp>
                            <wps:cNvSpPr txBox="1"/>
                            <wps:spPr>
                              <a:xfrm>
                                <a:off x="0" y="0"/>
                                <a:ext cx="3620135" cy="2594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38" type="#_x0000_t202" style="position:absolute;left:0;text-align:left;margin-left:107pt;margin-top:12.45pt;width:285.05pt;height:204.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" filled="f" stroked="f" strokeweight=".5pt">
                      <v:textbox>
                        <w:txbxContent>
                          <w:p w:rsidR="00B64336" w:rsidRDefault="00B64336"/>
                          <w:p w:rsidR="00B64336" w:rsidRDefault="00B64336" w:rsidP="00B64336">
                            <w:pPr>
                              <w:pStyle w:val="Heading1"/>
                            </w:pPr>
                          </w:p>
                          <w:p w:rsidR="00B64336" w:rsidRDefault="00B64336" w:rsidP="00B64336"/>
                          <w:p w:rsidR="00B64336" w:rsidRPr="00B64336" w:rsidRDefault="00B64336" w:rsidP="00803AFC">
                            <w:pPr>
                              <w:pStyle w:val="Heading1"/>
                            </w:pPr>
                            <w:r>
                              <w:t>*****************END****************</w:t>
                            </w:r>
                          </w:p>
                        </w:txbxContent>
                      </v:textbox>
                    </v:shape>
                  </w:pict>
                </mc:Fallback>
              </mc:AlternateContent>
            </w: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72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r w:rsidR="00ED7116" w:rsidRPr="00DE4C3A" w:rsidTr="00070AC5">
        <w:trPr>
          <w:trHeight w:val="360"/>
        </w:trPr>
        <w:tc>
          <w:tcPr>
            <w:tcW w:w="3888" w:type="dxa"/>
            <w:vAlign w:val="bottom"/>
          </w:tcPr>
          <w:p w:rsidR="00ED7116" w:rsidRPr="00DE4C3A" w:rsidRDefault="00ED7116" w:rsidP="00070AC5">
            <w:pPr>
              <w:pStyle w:val="CompanyDetails"/>
              <w:rPr>
                <w:rFonts w:ascii="Arial" w:hAnsi="Arial" w:cs="Arial"/>
              </w:rPr>
            </w:pPr>
          </w:p>
        </w:tc>
      </w:tr>
    </w:tbl>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p w:rsidR="004D3A9B" w:rsidRPr="00DE4C3A" w:rsidRDefault="004D3A9B" w:rsidP="004D3A9B">
      <w:pPr>
        <w:rPr>
          <w:rFonts w:ascii="Arial" w:hAnsi="Arial" w:cs="Arial"/>
        </w:rPr>
      </w:pPr>
    </w:p>
    <w:p w:rsidR="004D3A9B" w:rsidRPr="00DE4C3A" w:rsidRDefault="004D3A9B" w:rsidP="004D3A9B">
      <w:pPr>
        <w:pStyle w:val="Heading1"/>
        <w:rPr>
          <w:rFonts w:ascii="Arial" w:hAnsi="Arial" w:cs="Arial"/>
          <w:sz w:val="24"/>
          <w:szCs w:val="24"/>
        </w:rPr>
      </w:pPr>
    </w:p>
    <w:sectPr w:rsidR="004D3A9B" w:rsidRPr="00DE4C3A" w:rsidSect="00E838EB">
      <w:pgSz w:w="12240" w:h="15840" w:code="1"/>
      <w:pgMar w:top="1440" w:right="360" w:bottom="360" w:left="360" w:header="720" w:footer="720" w:gutter="0"/>
      <w:pgBorders w:offsetFrom="page">
        <w:top w:val="single" w:sz="4" w:space="24" w:color="A6A6A6" w:themeColor="background1" w:themeShade="A6"/>
        <w:left w:val="single" w:sz="4" w:space="24" w:color="A6A6A6" w:themeColor="background1" w:themeShade="A6"/>
        <w:bottom w:val="single" w:sz="4" w:space="24" w:color="A6A6A6" w:themeColor="background1" w:themeShade="A6"/>
        <w:right w:val="single" w:sz="4" w:space="24" w:color="A6A6A6" w:themeColor="background1" w:themeShade="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7E" w:rsidRDefault="00027A7E" w:rsidP="00A64179">
      <w:r>
        <w:separator/>
      </w:r>
    </w:p>
  </w:endnote>
  <w:endnote w:type="continuationSeparator" w:id="0">
    <w:p w:rsidR="00027A7E" w:rsidRDefault="00027A7E" w:rsidP="00A6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5F" w:rsidRDefault="00241C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096362"/>
      <w:docPartObj>
        <w:docPartGallery w:val="Page Numbers (Bottom of Page)"/>
        <w:docPartUnique/>
      </w:docPartObj>
    </w:sdtPr>
    <w:sdtEndPr/>
    <w:sdtContent>
      <w:p w:rsidR="00AC2392" w:rsidRDefault="00241C5F">
        <w:pPr>
          <w:pStyle w:val="Footer"/>
        </w:pPr>
        <w:r>
          <w:rPr>
            <w:rFonts w:asciiTheme="majorHAnsi" w:eastAsiaTheme="majorEastAsia" w:hAnsiTheme="majorHAnsi" w:cstheme="majorBidi"/>
            <w:noProof/>
            <w:sz w:val="28"/>
            <w:szCs w:val="28"/>
            <w:lang w:bidi="ar-SA"/>
          </w:rPr>
          <mc:AlternateContent>
            <mc:Choice Requires="wps">
              <w:drawing>
                <wp:anchor distT="0" distB="0" distL="114300" distR="114300" simplePos="0" relativeHeight="251659264" behindDoc="0" locked="0" layoutInCell="1" allowOverlap="1" wp14:editId="671019F0">
                  <wp:simplePos x="0" y="0"/>
                  <wp:positionH relativeFrom="margin">
                    <wp:align>center</wp:align>
                  </wp:positionH>
                  <wp:positionV relativeFrom="bottomMargin">
                    <wp:align>center</wp:align>
                  </wp:positionV>
                  <wp:extent cx="661670" cy="502920"/>
                  <wp:effectExtent l="9525" t="9525" r="5080" b="11430"/>
                  <wp:wrapNone/>
                  <wp:docPr id="65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241C5F" w:rsidRDefault="00241C5F">
                              <w:pPr>
                                <w:jc w:val="center"/>
                                <w:rPr>
                                  <w:color w:val="7F7F7F" w:themeColor="text1" w:themeTint="80"/>
                                </w:rPr>
                              </w:pPr>
                              <w:r>
                                <w:fldChar w:fldCharType="begin"/>
                              </w:r>
                              <w:r>
                                <w:instrText xml:space="preserve"> PAGE    \* MERGEFORMAT </w:instrText>
                              </w:r>
                              <w:r>
                                <w:fldChar w:fldCharType="separate"/>
                              </w:r>
                              <w:r w:rsidR="00A730F7" w:rsidRPr="00A730F7">
                                <w:rPr>
                                  <w:noProof/>
                                  <w:color w:val="7F7F7F" w:themeColor="text1" w:themeTint="80"/>
                                </w:rPr>
                                <w:t>2</w:t>
                              </w:r>
                              <w:r>
                                <w:rPr>
                                  <w:noProof/>
                                  <w:color w:val="7F7F7F" w:themeColor="text1" w:themeTint="8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3" o:spid="_x0000_s1037"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" adj="5400" filled="f" fillcolor="#17365d" strokecolor="#a5a5a5">
                  <v:textbox>
                    <w:txbxContent>
                      <w:p w:rsidR="00241C5F" w:rsidRDefault="00241C5F">
                        <w:pPr>
                          <w:jc w:val="center"/>
                          <w:rPr>
                            <w:color w:val="7F7F7F" w:themeColor="text1" w:themeTint="80"/>
                          </w:rPr>
                        </w:pPr>
                        <w:r>
                          <w:fldChar w:fldCharType="begin"/>
                        </w:r>
                        <w:r>
                          <w:instrText xml:space="preserve"> PAGE    \* MERGEFORMAT </w:instrText>
                        </w:r>
                        <w:r>
                          <w:fldChar w:fldCharType="separate"/>
                        </w:r>
                        <w:r w:rsidR="00A730F7" w:rsidRPr="00A730F7">
                          <w:rPr>
                            <w:noProof/>
                            <w:color w:val="7F7F7F" w:themeColor="text1" w:themeTint="80"/>
                          </w:rPr>
                          <w:t>2</w:t>
                        </w:r>
                        <w:r>
                          <w:rPr>
                            <w:noProof/>
                            <w:color w:val="7F7F7F" w:themeColor="text1" w:themeTint="80"/>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677843"/>
      <w:docPartObj>
        <w:docPartGallery w:val="Page Numbers (Bottom of Page)"/>
        <w:docPartUnique/>
      </w:docPartObj>
    </w:sdtPr>
    <w:sdtEndPr/>
    <w:sdtContent>
      <w:p w:rsidR="00C30838" w:rsidRDefault="00241C5F">
        <w:pPr>
          <w:pStyle w:val="Footer"/>
        </w:pP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7E" w:rsidRDefault="00027A7E" w:rsidP="00A64179">
      <w:r>
        <w:separator/>
      </w:r>
    </w:p>
  </w:footnote>
  <w:footnote w:type="continuationSeparator" w:id="0">
    <w:p w:rsidR="00027A7E" w:rsidRDefault="00027A7E" w:rsidP="00A64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5F" w:rsidRDefault="00241C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5F" w:rsidRDefault="00241C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C5F" w:rsidRDefault="00241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889B86"/>
    <w:lvl w:ilvl="0">
      <w:start w:val="1"/>
      <w:numFmt w:val="decimal"/>
      <w:lvlText w:val="%1."/>
      <w:lvlJc w:val="left"/>
      <w:pPr>
        <w:tabs>
          <w:tab w:val="num" w:pos="1800"/>
        </w:tabs>
        <w:ind w:left="1800" w:hanging="360"/>
      </w:pPr>
    </w:lvl>
  </w:abstractNum>
  <w:abstractNum w:abstractNumId="1">
    <w:nsid w:val="FFFFFF7D"/>
    <w:multiLevelType w:val="singleLevel"/>
    <w:tmpl w:val="28FCC5D6"/>
    <w:lvl w:ilvl="0">
      <w:start w:val="1"/>
      <w:numFmt w:val="decimal"/>
      <w:lvlText w:val="%1."/>
      <w:lvlJc w:val="left"/>
      <w:pPr>
        <w:tabs>
          <w:tab w:val="num" w:pos="1440"/>
        </w:tabs>
        <w:ind w:left="1440" w:hanging="360"/>
      </w:pPr>
    </w:lvl>
  </w:abstractNum>
  <w:abstractNum w:abstractNumId="2">
    <w:nsid w:val="FFFFFF7E"/>
    <w:multiLevelType w:val="singleLevel"/>
    <w:tmpl w:val="F9A6FB84"/>
    <w:lvl w:ilvl="0">
      <w:start w:val="1"/>
      <w:numFmt w:val="decimal"/>
      <w:lvlText w:val="%1."/>
      <w:lvlJc w:val="left"/>
      <w:pPr>
        <w:tabs>
          <w:tab w:val="num" w:pos="1080"/>
        </w:tabs>
        <w:ind w:left="1080" w:hanging="360"/>
      </w:pPr>
    </w:lvl>
  </w:abstractNum>
  <w:abstractNum w:abstractNumId="3">
    <w:nsid w:val="FFFFFF7F"/>
    <w:multiLevelType w:val="singleLevel"/>
    <w:tmpl w:val="8D36C1D6"/>
    <w:lvl w:ilvl="0">
      <w:start w:val="1"/>
      <w:numFmt w:val="decimal"/>
      <w:lvlText w:val="%1."/>
      <w:lvlJc w:val="left"/>
      <w:pPr>
        <w:tabs>
          <w:tab w:val="num" w:pos="720"/>
        </w:tabs>
        <w:ind w:left="720" w:hanging="360"/>
      </w:pPr>
    </w:lvl>
  </w:abstractNum>
  <w:abstractNum w:abstractNumId="4">
    <w:nsid w:val="FFFFFF80"/>
    <w:multiLevelType w:val="singleLevel"/>
    <w:tmpl w:val="7E96E2D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E4A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42CA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E86E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8EDF42"/>
    <w:lvl w:ilvl="0">
      <w:start w:val="1"/>
      <w:numFmt w:val="decimal"/>
      <w:lvlText w:val="%1."/>
      <w:lvlJc w:val="left"/>
      <w:pPr>
        <w:tabs>
          <w:tab w:val="num" w:pos="360"/>
        </w:tabs>
        <w:ind w:left="360" w:hanging="360"/>
      </w:pPr>
    </w:lvl>
  </w:abstractNum>
  <w:abstractNum w:abstractNumId="9">
    <w:nsid w:val="FFFFFF89"/>
    <w:multiLevelType w:val="singleLevel"/>
    <w:tmpl w:val="C0EE1CA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6D4"/>
    <w:rsid w:val="0001663D"/>
    <w:rsid w:val="00027A7E"/>
    <w:rsid w:val="00036946"/>
    <w:rsid w:val="00052571"/>
    <w:rsid w:val="0006014F"/>
    <w:rsid w:val="0007042B"/>
    <w:rsid w:val="00073774"/>
    <w:rsid w:val="00097EBE"/>
    <w:rsid w:val="000A374C"/>
    <w:rsid w:val="000A4B52"/>
    <w:rsid w:val="000B0190"/>
    <w:rsid w:val="000C2760"/>
    <w:rsid w:val="0010150B"/>
    <w:rsid w:val="00123CA8"/>
    <w:rsid w:val="00131B62"/>
    <w:rsid w:val="0013719C"/>
    <w:rsid w:val="00146CB0"/>
    <w:rsid w:val="00155631"/>
    <w:rsid w:val="00161A70"/>
    <w:rsid w:val="00172FF5"/>
    <w:rsid w:val="00174B54"/>
    <w:rsid w:val="00182532"/>
    <w:rsid w:val="00185ED7"/>
    <w:rsid w:val="00192083"/>
    <w:rsid w:val="001C1C67"/>
    <w:rsid w:val="001C2A20"/>
    <w:rsid w:val="001D5639"/>
    <w:rsid w:val="001E6178"/>
    <w:rsid w:val="00233DD6"/>
    <w:rsid w:val="00241C5F"/>
    <w:rsid w:val="00244F9B"/>
    <w:rsid w:val="00247B1F"/>
    <w:rsid w:val="00252EEC"/>
    <w:rsid w:val="00255662"/>
    <w:rsid w:val="002571EB"/>
    <w:rsid w:val="00262694"/>
    <w:rsid w:val="00266DDF"/>
    <w:rsid w:val="002752E0"/>
    <w:rsid w:val="0029075E"/>
    <w:rsid w:val="002A31A8"/>
    <w:rsid w:val="002A498B"/>
    <w:rsid w:val="002A7304"/>
    <w:rsid w:val="002C05CC"/>
    <w:rsid w:val="002C18C7"/>
    <w:rsid w:val="003011C4"/>
    <w:rsid w:val="00307693"/>
    <w:rsid w:val="00322B87"/>
    <w:rsid w:val="00323B9B"/>
    <w:rsid w:val="00326885"/>
    <w:rsid w:val="00332E24"/>
    <w:rsid w:val="00333B50"/>
    <w:rsid w:val="00337586"/>
    <w:rsid w:val="0035775E"/>
    <w:rsid w:val="00371A79"/>
    <w:rsid w:val="00372BAD"/>
    <w:rsid w:val="0038090D"/>
    <w:rsid w:val="0038591A"/>
    <w:rsid w:val="00393C9D"/>
    <w:rsid w:val="003B1B89"/>
    <w:rsid w:val="003B39A6"/>
    <w:rsid w:val="003B48E6"/>
    <w:rsid w:val="003C6B5D"/>
    <w:rsid w:val="003E4133"/>
    <w:rsid w:val="003F3AE6"/>
    <w:rsid w:val="004117FE"/>
    <w:rsid w:val="0041216E"/>
    <w:rsid w:val="004166EF"/>
    <w:rsid w:val="00443A54"/>
    <w:rsid w:val="00456381"/>
    <w:rsid w:val="0048041B"/>
    <w:rsid w:val="004817BD"/>
    <w:rsid w:val="00482DF0"/>
    <w:rsid w:val="00486E3E"/>
    <w:rsid w:val="004A6CAA"/>
    <w:rsid w:val="004B04D2"/>
    <w:rsid w:val="004B28A2"/>
    <w:rsid w:val="004B74EA"/>
    <w:rsid w:val="004D0717"/>
    <w:rsid w:val="004D3A9B"/>
    <w:rsid w:val="00510412"/>
    <w:rsid w:val="00512D50"/>
    <w:rsid w:val="00543A78"/>
    <w:rsid w:val="00554AA1"/>
    <w:rsid w:val="005651F5"/>
    <w:rsid w:val="0058161E"/>
    <w:rsid w:val="00584828"/>
    <w:rsid w:val="00590C9C"/>
    <w:rsid w:val="00592012"/>
    <w:rsid w:val="005C0D55"/>
    <w:rsid w:val="005D78F2"/>
    <w:rsid w:val="005D792C"/>
    <w:rsid w:val="005E780E"/>
    <w:rsid w:val="0060492A"/>
    <w:rsid w:val="00630FF3"/>
    <w:rsid w:val="00633133"/>
    <w:rsid w:val="00651785"/>
    <w:rsid w:val="00652FBA"/>
    <w:rsid w:val="006755C6"/>
    <w:rsid w:val="00681AC5"/>
    <w:rsid w:val="00691554"/>
    <w:rsid w:val="00693C0E"/>
    <w:rsid w:val="006A44CD"/>
    <w:rsid w:val="006B61BD"/>
    <w:rsid w:val="006C3843"/>
    <w:rsid w:val="006C47A1"/>
    <w:rsid w:val="006D54FB"/>
    <w:rsid w:val="006F5CC9"/>
    <w:rsid w:val="00711D83"/>
    <w:rsid w:val="00712A91"/>
    <w:rsid w:val="00714557"/>
    <w:rsid w:val="007603EF"/>
    <w:rsid w:val="00762925"/>
    <w:rsid w:val="00784A2A"/>
    <w:rsid w:val="00796CB0"/>
    <w:rsid w:val="007D04DF"/>
    <w:rsid w:val="007E11C0"/>
    <w:rsid w:val="007E4787"/>
    <w:rsid w:val="00803AFC"/>
    <w:rsid w:val="008105D2"/>
    <w:rsid w:val="00810E72"/>
    <w:rsid w:val="00840B21"/>
    <w:rsid w:val="008437BD"/>
    <w:rsid w:val="00886F7B"/>
    <w:rsid w:val="00891AAB"/>
    <w:rsid w:val="0089779B"/>
    <w:rsid w:val="008C0347"/>
    <w:rsid w:val="008C05C5"/>
    <w:rsid w:val="008C46F9"/>
    <w:rsid w:val="008D6099"/>
    <w:rsid w:val="00927F0D"/>
    <w:rsid w:val="00975A97"/>
    <w:rsid w:val="0099450F"/>
    <w:rsid w:val="009B7244"/>
    <w:rsid w:val="009D71CB"/>
    <w:rsid w:val="009E4C8B"/>
    <w:rsid w:val="00A0253A"/>
    <w:rsid w:val="00A1367E"/>
    <w:rsid w:val="00A139F9"/>
    <w:rsid w:val="00A13EB0"/>
    <w:rsid w:val="00A20064"/>
    <w:rsid w:val="00A2106F"/>
    <w:rsid w:val="00A51849"/>
    <w:rsid w:val="00A622BE"/>
    <w:rsid w:val="00A64179"/>
    <w:rsid w:val="00A730F7"/>
    <w:rsid w:val="00AA4883"/>
    <w:rsid w:val="00AB1C21"/>
    <w:rsid w:val="00AC2392"/>
    <w:rsid w:val="00AC6B37"/>
    <w:rsid w:val="00AE5474"/>
    <w:rsid w:val="00B21C9C"/>
    <w:rsid w:val="00B354FB"/>
    <w:rsid w:val="00B42DB4"/>
    <w:rsid w:val="00B64336"/>
    <w:rsid w:val="00B81AD4"/>
    <w:rsid w:val="00B92C46"/>
    <w:rsid w:val="00BA2EE7"/>
    <w:rsid w:val="00BD3E0E"/>
    <w:rsid w:val="00BD77A1"/>
    <w:rsid w:val="00C27AB4"/>
    <w:rsid w:val="00C30838"/>
    <w:rsid w:val="00C30BDF"/>
    <w:rsid w:val="00C4594D"/>
    <w:rsid w:val="00C47BA3"/>
    <w:rsid w:val="00C53226"/>
    <w:rsid w:val="00C53DA5"/>
    <w:rsid w:val="00C72D11"/>
    <w:rsid w:val="00C73413"/>
    <w:rsid w:val="00C80380"/>
    <w:rsid w:val="00C83F70"/>
    <w:rsid w:val="00CA393C"/>
    <w:rsid w:val="00CB5472"/>
    <w:rsid w:val="00CD3772"/>
    <w:rsid w:val="00CE6496"/>
    <w:rsid w:val="00D04A72"/>
    <w:rsid w:val="00D121C0"/>
    <w:rsid w:val="00D15F71"/>
    <w:rsid w:val="00D2415E"/>
    <w:rsid w:val="00D52B4D"/>
    <w:rsid w:val="00D66C08"/>
    <w:rsid w:val="00D956F3"/>
    <w:rsid w:val="00DA2B3C"/>
    <w:rsid w:val="00DA4920"/>
    <w:rsid w:val="00DE4C3A"/>
    <w:rsid w:val="00DE5423"/>
    <w:rsid w:val="00E175D3"/>
    <w:rsid w:val="00E30354"/>
    <w:rsid w:val="00E34639"/>
    <w:rsid w:val="00E42903"/>
    <w:rsid w:val="00E502A4"/>
    <w:rsid w:val="00E507A5"/>
    <w:rsid w:val="00E67D93"/>
    <w:rsid w:val="00E838EB"/>
    <w:rsid w:val="00EB3B2D"/>
    <w:rsid w:val="00EC73F9"/>
    <w:rsid w:val="00ED7116"/>
    <w:rsid w:val="00F12F9A"/>
    <w:rsid w:val="00F16FE1"/>
    <w:rsid w:val="00F244A2"/>
    <w:rsid w:val="00F42B20"/>
    <w:rsid w:val="00F44333"/>
    <w:rsid w:val="00F50BBE"/>
    <w:rsid w:val="00FB26D4"/>
    <w:rsid w:val="00FB3D50"/>
    <w:rsid w:val="00FF18B0"/>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jc w:val="right"/>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Heading1"/>
    <w:rsid w:val="003B48E6"/>
    <w:pPr>
      <w:jc w:val="left"/>
    </w:pPr>
    <w:rPr>
      <w:sz w:val="24"/>
      <w:szCs w:val="24"/>
    </w:rPr>
  </w:style>
  <w:style w:type="paragraph" w:styleId="Heading1">
    <w:name w:val="heading 1"/>
    <w:basedOn w:val="Normal"/>
    <w:next w:val="Normal"/>
    <w:link w:val="Heading1Char"/>
    <w:uiPriority w:val="9"/>
    <w:qFormat/>
    <w:rsid w:val="005D79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5D79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5D792C"/>
    <w:pPr>
      <w:keepNext/>
      <w:keepLines/>
      <w:spacing w:before="200"/>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semiHidden/>
    <w:unhideWhenUsed/>
    <w:qFormat/>
    <w:rsid w:val="005D792C"/>
    <w:pPr>
      <w:keepNext/>
      <w:keepLines/>
      <w:spacing w:before="20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D792C"/>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D792C"/>
    <w:pPr>
      <w:keepNext/>
      <w:keepLines/>
      <w:spacing w:before="2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D792C"/>
    <w:pPr>
      <w:keepNext/>
      <w:keepLines/>
      <w:spacing w:before="20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D792C"/>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792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79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79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79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79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D79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79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D79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D792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792C"/>
    <w:rPr>
      <w:b/>
      <w:bCs/>
      <w:color w:val="4F81BD" w:themeColor="accent1"/>
      <w:sz w:val="18"/>
      <w:szCs w:val="18"/>
    </w:rPr>
  </w:style>
  <w:style w:type="paragraph" w:styleId="BalloonText">
    <w:name w:val="Balloon Text"/>
    <w:basedOn w:val="Normal"/>
    <w:link w:val="BalloonTextChar"/>
    <w:uiPriority w:val="99"/>
    <w:unhideWhenUsed/>
    <w:rsid w:val="005D792C"/>
    <w:rPr>
      <w:rFonts w:ascii="Tahoma" w:hAnsi="Tahoma" w:cs="Tahoma"/>
      <w:sz w:val="16"/>
      <w:szCs w:val="16"/>
    </w:rPr>
  </w:style>
  <w:style w:type="character" w:customStyle="1" w:styleId="BalloonTextChar">
    <w:name w:val="Balloon Text Char"/>
    <w:basedOn w:val="DefaultParagraphFont"/>
    <w:link w:val="BalloonText"/>
    <w:uiPriority w:val="99"/>
    <w:rsid w:val="005D792C"/>
    <w:rPr>
      <w:rFonts w:ascii="Tahoma" w:hAnsi="Tahoma" w:cs="Tahoma"/>
      <w:sz w:val="16"/>
      <w:szCs w:val="16"/>
    </w:rPr>
  </w:style>
  <w:style w:type="paragraph" w:styleId="TOCHeading">
    <w:name w:val="TOC Heading"/>
    <w:basedOn w:val="Heading1"/>
    <w:next w:val="Normal"/>
    <w:uiPriority w:val="39"/>
    <w:unhideWhenUsed/>
    <w:qFormat/>
    <w:rsid w:val="005D792C"/>
    <w:pPr>
      <w:outlineLvl w:val="9"/>
    </w:pPr>
  </w:style>
  <w:style w:type="character" w:styleId="PlaceholderText">
    <w:name w:val="Placeholder Text"/>
    <w:basedOn w:val="DefaultParagraphFont"/>
    <w:uiPriority w:val="99"/>
    <w:semiHidden/>
    <w:rsid w:val="005D792C"/>
    <w:rPr>
      <w:color w:val="808080"/>
    </w:rPr>
  </w:style>
  <w:style w:type="paragraph" w:customStyle="1" w:styleId="CompanyName">
    <w:name w:val="Company_Name"/>
    <w:link w:val="CompanyNameChar"/>
    <w:qFormat/>
    <w:rsid w:val="005D792C"/>
    <w:rPr>
      <w:b/>
      <w:noProof/>
      <w:color w:val="17365D" w:themeColor="text2" w:themeShade="BF"/>
      <w:sz w:val="24"/>
      <w:szCs w:val="24"/>
      <w:lang w:bidi="ar-SA"/>
    </w:rPr>
  </w:style>
  <w:style w:type="character" w:customStyle="1" w:styleId="CompanyNameChar">
    <w:name w:val="Company_Name Char"/>
    <w:basedOn w:val="DefaultParagraphFont"/>
    <w:link w:val="CompanyName"/>
    <w:rsid w:val="005D792C"/>
    <w:rPr>
      <w:b/>
      <w:noProof/>
      <w:color w:val="17365D" w:themeColor="text2" w:themeShade="BF"/>
      <w:sz w:val="24"/>
      <w:szCs w:val="24"/>
      <w:lang w:bidi="ar-SA"/>
    </w:rPr>
  </w:style>
  <w:style w:type="paragraph" w:customStyle="1" w:styleId="PageTitle">
    <w:name w:val="Page_Title"/>
    <w:link w:val="PageTitleChar"/>
    <w:qFormat/>
    <w:rsid w:val="00E838EB"/>
    <w:pPr>
      <w:ind w:right="2160"/>
    </w:pPr>
    <w:rPr>
      <w:b/>
      <w:color w:val="17365D" w:themeColor="text2" w:themeShade="BF"/>
      <w:sz w:val="36"/>
      <w:szCs w:val="24"/>
    </w:rPr>
  </w:style>
  <w:style w:type="character" w:customStyle="1" w:styleId="PageTitleChar">
    <w:name w:val="Page_Title Char"/>
    <w:basedOn w:val="DefaultParagraphFont"/>
    <w:link w:val="PageTitle"/>
    <w:rsid w:val="00E838EB"/>
    <w:rPr>
      <w:b/>
      <w:color w:val="17365D" w:themeColor="text2" w:themeShade="BF"/>
      <w:sz w:val="36"/>
      <w:szCs w:val="24"/>
    </w:rPr>
  </w:style>
  <w:style w:type="paragraph" w:customStyle="1" w:styleId="CompanyBrief">
    <w:name w:val="Company_Brief"/>
    <w:link w:val="CompanyBriefChar"/>
    <w:qFormat/>
    <w:rsid w:val="005D792C"/>
    <w:pPr>
      <w:spacing w:before="120" w:after="120" w:line="360" w:lineRule="auto"/>
    </w:pPr>
    <w:rPr>
      <w:color w:val="0D0D0D" w:themeColor="text1" w:themeTint="F2"/>
      <w:sz w:val="24"/>
      <w:szCs w:val="24"/>
    </w:rPr>
  </w:style>
  <w:style w:type="table" w:styleId="TableGrid">
    <w:name w:val="Table Grid"/>
    <w:basedOn w:val="TableNormal"/>
    <w:uiPriority w:val="59"/>
    <w:rsid w:val="005D7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panyBriefChar">
    <w:name w:val="Company_Brief Char"/>
    <w:basedOn w:val="DefaultParagraphFont"/>
    <w:link w:val="CompanyBrief"/>
    <w:rsid w:val="005D792C"/>
    <w:rPr>
      <w:color w:val="0D0D0D" w:themeColor="text1" w:themeTint="F2"/>
      <w:sz w:val="24"/>
      <w:szCs w:val="24"/>
    </w:rPr>
  </w:style>
  <w:style w:type="paragraph" w:customStyle="1" w:styleId="Servicetitle">
    <w:name w:val="Service_title"/>
    <w:basedOn w:val="PageTitle"/>
    <w:link w:val="ServicetitleChar"/>
    <w:qFormat/>
    <w:rsid w:val="006D54FB"/>
    <w:pPr>
      <w:spacing w:before="240" w:after="240"/>
      <w:ind w:right="0"/>
    </w:pPr>
    <w:rPr>
      <w:color w:val="0F243E" w:themeColor="text2" w:themeShade="80"/>
      <w:sz w:val="40"/>
    </w:rPr>
  </w:style>
  <w:style w:type="paragraph" w:customStyle="1" w:styleId="CompanyDetails">
    <w:name w:val="Company_Details"/>
    <w:link w:val="CompanyDetailsChar"/>
    <w:qFormat/>
    <w:rsid w:val="005D792C"/>
    <w:rPr>
      <w:color w:val="0D0D0D" w:themeColor="text1" w:themeTint="F2"/>
      <w:sz w:val="24"/>
      <w:szCs w:val="24"/>
    </w:rPr>
  </w:style>
  <w:style w:type="character" w:customStyle="1" w:styleId="ServicetitleChar">
    <w:name w:val="Service_title Char"/>
    <w:basedOn w:val="PageTitleChar"/>
    <w:link w:val="Servicetitle"/>
    <w:rsid w:val="006D54FB"/>
    <w:rPr>
      <w:b/>
      <w:color w:val="0F243E" w:themeColor="text2" w:themeShade="80"/>
      <w:sz w:val="40"/>
      <w:szCs w:val="24"/>
    </w:rPr>
  </w:style>
  <w:style w:type="character" w:customStyle="1" w:styleId="CompanyDetailsChar">
    <w:name w:val="Company_Details Char"/>
    <w:basedOn w:val="DefaultParagraphFont"/>
    <w:link w:val="CompanyDetails"/>
    <w:rsid w:val="005D792C"/>
    <w:rPr>
      <w:color w:val="0D0D0D" w:themeColor="text1" w:themeTint="F2"/>
      <w:sz w:val="24"/>
      <w:szCs w:val="24"/>
    </w:rPr>
  </w:style>
  <w:style w:type="paragraph" w:styleId="Header">
    <w:name w:val="header"/>
    <w:basedOn w:val="Normal"/>
    <w:link w:val="HeaderChar"/>
    <w:uiPriority w:val="99"/>
    <w:unhideWhenUsed/>
    <w:rsid w:val="00A64179"/>
    <w:pPr>
      <w:tabs>
        <w:tab w:val="center" w:pos="4680"/>
        <w:tab w:val="right" w:pos="9360"/>
      </w:tabs>
    </w:pPr>
  </w:style>
  <w:style w:type="character" w:customStyle="1" w:styleId="HeaderChar">
    <w:name w:val="Header Char"/>
    <w:basedOn w:val="DefaultParagraphFont"/>
    <w:link w:val="Header"/>
    <w:uiPriority w:val="99"/>
    <w:rsid w:val="00A64179"/>
    <w:rPr>
      <w:rFonts w:ascii="Candara" w:hAnsi="Candara"/>
      <w:szCs w:val="24"/>
    </w:rPr>
  </w:style>
  <w:style w:type="paragraph" w:styleId="Footer">
    <w:name w:val="footer"/>
    <w:basedOn w:val="Normal"/>
    <w:link w:val="FooterChar"/>
    <w:uiPriority w:val="99"/>
    <w:unhideWhenUsed/>
    <w:rsid w:val="00A64179"/>
    <w:pPr>
      <w:tabs>
        <w:tab w:val="center" w:pos="4680"/>
        <w:tab w:val="right" w:pos="9360"/>
      </w:tabs>
    </w:pPr>
  </w:style>
  <w:style w:type="character" w:customStyle="1" w:styleId="FooterChar">
    <w:name w:val="Footer Char"/>
    <w:basedOn w:val="DefaultParagraphFont"/>
    <w:link w:val="Footer"/>
    <w:uiPriority w:val="99"/>
    <w:rsid w:val="00A64179"/>
    <w:rPr>
      <w:rFonts w:ascii="Candara" w:hAnsi="Candara"/>
      <w:szCs w:val="24"/>
    </w:rPr>
  </w:style>
  <w:style w:type="paragraph" w:styleId="Title">
    <w:name w:val="Title"/>
    <w:basedOn w:val="Normal"/>
    <w:next w:val="Normal"/>
    <w:link w:val="TitleChar"/>
    <w:uiPriority w:val="10"/>
    <w:rsid w:val="00036946"/>
    <w:pPr>
      <w:jc w:val="center"/>
    </w:pPr>
    <w:rPr>
      <w:rFonts w:asciiTheme="majorHAnsi" w:hAnsiTheme="majorHAnsi"/>
      <w:color w:val="403152" w:themeColor="accent4" w:themeShade="80"/>
      <w:sz w:val="56"/>
    </w:rPr>
  </w:style>
  <w:style w:type="character" w:customStyle="1" w:styleId="TitleChar">
    <w:name w:val="Title Char"/>
    <w:basedOn w:val="DefaultParagraphFont"/>
    <w:link w:val="Title"/>
    <w:uiPriority w:val="10"/>
    <w:rsid w:val="00036946"/>
    <w:rPr>
      <w:rFonts w:asciiTheme="majorHAnsi" w:hAnsiTheme="majorHAnsi"/>
      <w:color w:val="403152" w:themeColor="accent4" w:themeShade="80"/>
      <w:sz w:val="56"/>
      <w:szCs w:val="24"/>
    </w:rPr>
  </w:style>
  <w:style w:type="paragraph" w:styleId="ListParagraph">
    <w:name w:val="List Paragraph"/>
    <w:basedOn w:val="Normal"/>
    <w:uiPriority w:val="34"/>
    <w:qFormat/>
    <w:rsid w:val="0041216E"/>
    <w:pPr>
      <w:spacing w:after="200" w:line="276" w:lineRule="auto"/>
      <w:ind w:left="720"/>
      <w:contextualSpacing/>
    </w:pPr>
    <w:rPr>
      <w:sz w:val="22"/>
      <w:szCs w:val="22"/>
      <w:lang w:bidi="ar-SA"/>
    </w:rPr>
  </w:style>
  <w:style w:type="paragraph" w:styleId="NormalWeb">
    <w:name w:val="Normal (Web)"/>
    <w:basedOn w:val="Normal"/>
    <w:uiPriority w:val="99"/>
    <w:semiHidden/>
    <w:unhideWhenUsed/>
    <w:rsid w:val="0041216E"/>
    <w:pPr>
      <w:spacing w:before="100" w:beforeAutospacing="1" w:after="100" w:afterAutospacing="1"/>
    </w:pPr>
    <w:rPr>
      <w:rFonts w:ascii="Times New Roman" w:eastAsia="Times New Roman" w:hAnsi="Times New Roman" w:cs="Times New Roman"/>
      <w:lang w:bidi="ar-SA"/>
    </w:rPr>
  </w:style>
  <w:style w:type="character" w:customStyle="1" w:styleId="apple-converted-space">
    <w:name w:val="apple-converted-space"/>
    <w:basedOn w:val="DefaultParagraphFont"/>
    <w:rsid w:val="0041216E"/>
  </w:style>
  <w:style w:type="character" w:styleId="HTMLCode">
    <w:name w:val="HTML Code"/>
    <w:basedOn w:val="DefaultParagraphFont"/>
    <w:uiPriority w:val="99"/>
    <w:semiHidden/>
    <w:unhideWhenUsed/>
    <w:rsid w:val="0041216E"/>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58161E"/>
    <w:pPr>
      <w:spacing w:after="100" w:line="276" w:lineRule="auto"/>
      <w:ind w:left="220"/>
    </w:pPr>
    <w:rPr>
      <w:rFonts w:eastAsiaTheme="minorEastAsia"/>
      <w:sz w:val="22"/>
      <w:szCs w:val="22"/>
      <w:lang w:eastAsia="ja-JP" w:bidi="ar-SA"/>
    </w:rPr>
  </w:style>
  <w:style w:type="paragraph" w:styleId="TOC1">
    <w:name w:val="toc 1"/>
    <w:basedOn w:val="Normal"/>
    <w:next w:val="Normal"/>
    <w:autoRedefine/>
    <w:uiPriority w:val="39"/>
    <w:unhideWhenUsed/>
    <w:qFormat/>
    <w:rsid w:val="00486E3E"/>
    <w:pPr>
      <w:spacing w:after="100" w:line="276" w:lineRule="auto"/>
    </w:pPr>
    <w:rPr>
      <w:rFonts w:ascii="Arial" w:eastAsiaTheme="minorEastAsia" w:hAnsi="Arial" w:cs="Arial"/>
      <w:bCs/>
      <w:sz w:val="32"/>
      <w:szCs w:val="32"/>
      <w:lang w:eastAsia="ja-JP" w:bidi="ar-SA"/>
    </w:rPr>
  </w:style>
  <w:style w:type="paragraph" w:styleId="TOC3">
    <w:name w:val="toc 3"/>
    <w:basedOn w:val="Normal"/>
    <w:next w:val="Normal"/>
    <w:autoRedefine/>
    <w:uiPriority w:val="39"/>
    <w:unhideWhenUsed/>
    <w:qFormat/>
    <w:rsid w:val="00D52B4D"/>
    <w:pPr>
      <w:spacing w:after="100" w:line="276" w:lineRule="auto"/>
    </w:pPr>
    <w:rPr>
      <w:rFonts w:eastAsiaTheme="minorEastAsia"/>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0.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s\AppData\Roaming\Microsoft\Templates\CommServDirec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B385268F6744ECB773043DEFD566EA"/>
        <w:category>
          <w:name w:val="General"/>
          <w:gallery w:val="placeholder"/>
        </w:category>
        <w:types>
          <w:type w:val="bbPlcHdr"/>
        </w:types>
        <w:behaviors>
          <w:behavior w:val="content"/>
        </w:behaviors>
        <w:guid w:val="{9183E1DB-FBD1-4C6F-B7F3-C8BE37DB3E1D}"/>
      </w:docPartPr>
      <w:docPartBody>
        <w:p w:rsidR="00B93064" w:rsidRDefault="00762748" w:rsidP="00762748">
          <w:pPr>
            <w:pStyle w:val="03B385268F6744ECB773043DEFD566EA1"/>
          </w:pPr>
          <w:r w:rsidRPr="0035775E">
            <w:rPr>
              <w:rFonts w:ascii="Arial" w:hAnsi="Arial" w:cs="Arial"/>
              <w:sz w:val="52"/>
              <w:szCs w:val="52"/>
            </w:rPr>
            <w:t>Introduction</w:t>
          </w:r>
        </w:p>
      </w:docPartBody>
    </w:docPart>
    <w:docPart>
      <w:docPartPr>
        <w:name w:val="1219E615319F416092C100152685AADC"/>
        <w:category>
          <w:name w:val="General"/>
          <w:gallery w:val="placeholder"/>
        </w:category>
        <w:types>
          <w:type w:val="bbPlcHdr"/>
        </w:types>
        <w:behaviors>
          <w:behavior w:val="content"/>
        </w:behaviors>
        <w:guid w:val="{83D71E7B-85BB-4DFE-B1DF-C4618A814E52}"/>
      </w:docPartPr>
      <w:docPartBody>
        <w:p w:rsidR="00DF0B88" w:rsidRDefault="000755DE" w:rsidP="000755DE">
          <w:pPr>
            <w:pStyle w:val="1219E615319F416092C100152685AADC"/>
          </w:pPr>
          <w:r>
            <w:rPr>
              <w:rFonts w:ascii="Arial" w:hAnsi="Arial" w:cs="Arial"/>
              <w:b/>
              <w:color w:val="365F91" w:themeColor="accent1" w:themeShade="BF"/>
              <w:sz w:val="56"/>
              <w:szCs w:val="56"/>
            </w:rPr>
            <w:t>Chapter {chno}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DD"/>
    <w:rsid w:val="00023D69"/>
    <w:rsid w:val="000755DE"/>
    <w:rsid w:val="000F28F1"/>
    <w:rsid w:val="0037020B"/>
    <w:rsid w:val="003712A7"/>
    <w:rsid w:val="003830B4"/>
    <w:rsid w:val="00433B9B"/>
    <w:rsid w:val="004767D5"/>
    <w:rsid w:val="005026A3"/>
    <w:rsid w:val="00571F86"/>
    <w:rsid w:val="005D6272"/>
    <w:rsid w:val="006324E2"/>
    <w:rsid w:val="00652FD9"/>
    <w:rsid w:val="007230A1"/>
    <w:rsid w:val="00736D6E"/>
    <w:rsid w:val="007559C3"/>
    <w:rsid w:val="00762748"/>
    <w:rsid w:val="007D375C"/>
    <w:rsid w:val="007E6FB7"/>
    <w:rsid w:val="00917629"/>
    <w:rsid w:val="00A134BC"/>
    <w:rsid w:val="00B93064"/>
    <w:rsid w:val="00CE3ED7"/>
    <w:rsid w:val="00DF0B88"/>
    <w:rsid w:val="00E35320"/>
    <w:rsid w:val="00EC35A6"/>
    <w:rsid w:val="00F4316E"/>
    <w:rsid w:val="00F46CDD"/>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5268F6744ECB773043DEFD566EA">
    <w:name w:val="03B385268F6744ECB773043DEFD566EA"/>
  </w:style>
  <w:style w:type="paragraph" w:customStyle="1" w:styleId="4AF20EC238114D06B870EF36D04F5A9B">
    <w:name w:val="4AF20EC238114D06B870EF36D04F5A9B"/>
  </w:style>
  <w:style w:type="paragraph" w:customStyle="1" w:styleId="237B9B6F9A9E44488565E7E7C0B68FF4">
    <w:name w:val="237B9B6F9A9E44488565E7E7C0B68FF4"/>
  </w:style>
  <w:style w:type="paragraph" w:customStyle="1" w:styleId="3544E45760234ECB9E3ED904CFD995D5">
    <w:name w:val="3544E45760234ECB9E3ED904CFD995D5"/>
  </w:style>
  <w:style w:type="paragraph" w:customStyle="1" w:styleId="494FB8E5CC6B42B3932E0E6FB3CA381B">
    <w:name w:val="494FB8E5CC6B42B3932E0E6FB3CA381B"/>
  </w:style>
  <w:style w:type="paragraph" w:customStyle="1" w:styleId="0DE3210D282F47D799976EF512E0DD8F">
    <w:name w:val="0DE3210D282F47D799976EF512E0DD8F"/>
  </w:style>
  <w:style w:type="paragraph" w:customStyle="1" w:styleId="7C122D4891354322AABC96FA02987DDF">
    <w:name w:val="7C122D4891354322AABC96FA02987DDF"/>
  </w:style>
  <w:style w:type="paragraph" w:customStyle="1" w:styleId="01288ADEB3D54B4FA2AACBE89979D849">
    <w:name w:val="01288ADEB3D54B4FA2AACBE89979D849"/>
  </w:style>
  <w:style w:type="paragraph" w:customStyle="1" w:styleId="CompanyName">
    <w:name w:val="Company_Name"/>
    <w:link w:val="CompanyNameChar"/>
    <w:qFormat/>
    <w:pPr>
      <w:spacing w:after="0" w:line="240" w:lineRule="auto"/>
      <w:jc w:val="right"/>
    </w:pPr>
    <w:rPr>
      <w:rFonts w:eastAsiaTheme="minorHAnsi"/>
      <w:b/>
      <w:noProof/>
      <w:color w:val="17365D" w:themeColor="text2" w:themeShade="BF"/>
      <w:sz w:val="24"/>
      <w:szCs w:val="24"/>
    </w:rPr>
  </w:style>
  <w:style w:type="character" w:customStyle="1" w:styleId="CompanyNameChar">
    <w:name w:val="Company_Name Char"/>
    <w:basedOn w:val="DefaultParagraphFont"/>
    <w:link w:val="CompanyName"/>
    <w:rPr>
      <w:rFonts w:eastAsiaTheme="minorHAnsi"/>
      <w:b/>
      <w:noProof/>
      <w:color w:val="17365D" w:themeColor="text2" w:themeShade="BF"/>
      <w:sz w:val="24"/>
      <w:szCs w:val="24"/>
    </w:rPr>
  </w:style>
  <w:style w:type="paragraph" w:customStyle="1" w:styleId="2CC373C1A27D436BB5C0F9FACB5D7C3B">
    <w:name w:val="2CC373C1A27D436BB5C0F9FACB5D7C3B"/>
  </w:style>
  <w:style w:type="paragraph" w:customStyle="1" w:styleId="DF2647ACACF44F328319B721B66E7C81">
    <w:name w:val="DF2647ACACF44F328319B721B66E7C81"/>
  </w:style>
  <w:style w:type="character" w:styleId="PlaceholderText">
    <w:name w:val="Placeholder Text"/>
    <w:basedOn w:val="DefaultParagraphFont"/>
    <w:uiPriority w:val="99"/>
    <w:semiHidden/>
    <w:rsid w:val="00762748"/>
    <w:rPr>
      <w:color w:val="808080"/>
    </w:rPr>
  </w:style>
  <w:style w:type="paragraph" w:customStyle="1" w:styleId="4A593F612A1E4C91AD5DB5F94C467F4A">
    <w:name w:val="4A593F612A1E4C91AD5DB5F94C467F4A"/>
  </w:style>
  <w:style w:type="paragraph" w:customStyle="1" w:styleId="84E1D9FECE7E41DEAF969ADBCC261C3A">
    <w:name w:val="84E1D9FECE7E41DEAF969ADBCC261C3A"/>
  </w:style>
  <w:style w:type="paragraph" w:customStyle="1" w:styleId="96A6B59DE1994B0BA61E5F60770A1390">
    <w:name w:val="96A6B59DE1994B0BA61E5F60770A1390"/>
  </w:style>
  <w:style w:type="paragraph" w:customStyle="1" w:styleId="15F150699AD9483AAB82DC8943D6BF54">
    <w:name w:val="15F150699AD9483AAB82DC8943D6BF54"/>
  </w:style>
  <w:style w:type="paragraph" w:customStyle="1" w:styleId="9A165ED319FC43C2A3FC015663B1F65D">
    <w:name w:val="9A165ED319FC43C2A3FC015663B1F65D"/>
  </w:style>
  <w:style w:type="paragraph" w:customStyle="1" w:styleId="1542D8D438434D5799A89EA96D6C3BAA">
    <w:name w:val="1542D8D438434D5799A89EA96D6C3BAA"/>
  </w:style>
  <w:style w:type="paragraph" w:customStyle="1" w:styleId="AF0C6921E2B3453D92FDA08AC34DFFFA">
    <w:name w:val="AF0C6921E2B3453D92FDA08AC34DFFFA"/>
  </w:style>
  <w:style w:type="paragraph" w:customStyle="1" w:styleId="CompanyBrief">
    <w:name w:val="Company_Brief"/>
    <w:link w:val="CompanyBriefChar"/>
    <w:qFormat/>
    <w:pPr>
      <w:spacing w:before="120" w:after="120" w:line="360" w:lineRule="auto"/>
      <w:jc w:val="right"/>
    </w:pPr>
    <w:rPr>
      <w:rFonts w:eastAsiaTheme="minorHAnsi"/>
      <w:color w:val="0D0D0D" w:themeColor="text1" w:themeTint="F2"/>
      <w:sz w:val="24"/>
      <w:szCs w:val="24"/>
      <w:lang w:bidi="en-US"/>
    </w:rPr>
  </w:style>
  <w:style w:type="character" w:customStyle="1" w:styleId="CompanyBriefChar">
    <w:name w:val="Company_Brief Char"/>
    <w:basedOn w:val="DefaultParagraphFont"/>
    <w:link w:val="CompanyBrief"/>
    <w:rPr>
      <w:rFonts w:eastAsiaTheme="minorHAnsi"/>
      <w:color w:val="0D0D0D" w:themeColor="text1" w:themeTint="F2"/>
      <w:sz w:val="24"/>
      <w:szCs w:val="24"/>
      <w:lang w:bidi="en-US"/>
    </w:rPr>
  </w:style>
  <w:style w:type="paragraph" w:customStyle="1" w:styleId="06638815FB0A45DE90E58D65C0BB8285">
    <w:name w:val="06638815FB0A45DE90E58D65C0BB8285"/>
  </w:style>
  <w:style w:type="paragraph" w:customStyle="1" w:styleId="8D40AD9A6D2341EA9F540EA30C10C4FD">
    <w:name w:val="8D40AD9A6D2341EA9F540EA30C10C4FD"/>
    <w:rsid w:val="00A134BC"/>
  </w:style>
  <w:style w:type="paragraph" w:customStyle="1" w:styleId="AF075350604846BDB8285796029FBA8F">
    <w:name w:val="AF075350604846BDB8285796029FBA8F"/>
    <w:rsid w:val="00A134BC"/>
  </w:style>
  <w:style w:type="paragraph" w:customStyle="1" w:styleId="F3F9314E138B4D4CA4DED4C7290A9B88">
    <w:name w:val="F3F9314E138B4D4CA4DED4C7290A9B88"/>
    <w:rsid w:val="00A134BC"/>
  </w:style>
  <w:style w:type="paragraph" w:customStyle="1" w:styleId="42EB50B0910E4F66A40B00891906A045">
    <w:name w:val="42EB50B0910E4F66A40B00891906A045"/>
    <w:rsid w:val="00A134BC"/>
  </w:style>
  <w:style w:type="paragraph" w:customStyle="1" w:styleId="C24EA36610C347C7AB206100333F77F3">
    <w:name w:val="C24EA36610C347C7AB206100333F77F3"/>
    <w:rsid w:val="00A134BC"/>
  </w:style>
  <w:style w:type="paragraph" w:customStyle="1" w:styleId="79A58A2EC5264DFD8434E6ED036C4E4A">
    <w:name w:val="79A58A2EC5264DFD8434E6ED036C4E4A"/>
    <w:rsid w:val="00A134BC"/>
  </w:style>
  <w:style w:type="paragraph" w:customStyle="1" w:styleId="8814AA8BFAFA4D25AC43E47DC583CD59">
    <w:name w:val="8814AA8BFAFA4D25AC43E47DC583CD59"/>
    <w:rsid w:val="004767D5"/>
  </w:style>
  <w:style w:type="paragraph" w:customStyle="1" w:styleId="7D3EB27305C749E89CC930974701A6E4">
    <w:name w:val="7D3EB27305C749E89CC930974701A6E4"/>
    <w:rsid w:val="004767D5"/>
  </w:style>
  <w:style w:type="paragraph" w:customStyle="1" w:styleId="609AD7F32D7F43CDAEE50A967727CEA5">
    <w:name w:val="609AD7F32D7F43CDAEE50A967727CEA5"/>
    <w:rsid w:val="004767D5"/>
  </w:style>
  <w:style w:type="paragraph" w:customStyle="1" w:styleId="067672455FC74FC7B81CA110D859C2E5">
    <w:name w:val="067672455FC74FC7B81CA110D859C2E5"/>
    <w:rsid w:val="004767D5"/>
  </w:style>
  <w:style w:type="paragraph" w:customStyle="1" w:styleId="065756AB139F4A998F54AE0852F35BEF">
    <w:name w:val="065756AB139F4A998F54AE0852F35BEF"/>
    <w:rsid w:val="004767D5"/>
  </w:style>
  <w:style w:type="paragraph" w:customStyle="1" w:styleId="4F823D1B4D8641219980243B5C48D242">
    <w:name w:val="4F823D1B4D8641219980243B5C48D242"/>
    <w:rsid w:val="004767D5"/>
  </w:style>
  <w:style w:type="paragraph" w:customStyle="1" w:styleId="BC59583C5C7648AD8B0DE511E11BE0BC">
    <w:name w:val="BC59583C5C7648AD8B0DE511E11BE0BC"/>
    <w:rsid w:val="004767D5"/>
  </w:style>
  <w:style w:type="paragraph" w:customStyle="1" w:styleId="AA871A862EAE423B8EC6EAF6BD6811DA">
    <w:name w:val="AA871A862EAE423B8EC6EAF6BD6811DA"/>
    <w:rsid w:val="004767D5"/>
  </w:style>
  <w:style w:type="paragraph" w:customStyle="1" w:styleId="1C9F072174564626B275F1DF568D9245">
    <w:name w:val="1C9F072174564626B275F1DF568D9245"/>
    <w:rsid w:val="004767D5"/>
  </w:style>
  <w:style w:type="paragraph" w:customStyle="1" w:styleId="03B385268F6744ECB773043DEFD566EA1">
    <w:name w:val="03B385268F6744ECB773043DEFD566EA1"/>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250440A503D0439F8863C62DE109C7E5">
    <w:name w:val="250440A503D0439F8863C62DE109C7E5"/>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PageTitle">
    <w:name w:val="Page_Title"/>
    <w:link w:val="PageTitleChar"/>
    <w:qFormat/>
    <w:rsid w:val="00762748"/>
    <w:pPr>
      <w:spacing w:after="0" w:line="240" w:lineRule="auto"/>
      <w:ind w:right="2160"/>
      <w:jc w:val="right"/>
    </w:pPr>
    <w:rPr>
      <w:rFonts w:eastAsiaTheme="minorHAnsi"/>
      <w:b/>
      <w:color w:val="17365D" w:themeColor="text2" w:themeShade="BF"/>
      <w:sz w:val="36"/>
      <w:szCs w:val="24"/>
      <w:lang w:bidi="en-US"/>
    </w:rPr>
  </w:style>
  <w:style w:type="character" w:customStyle="1" w:styleId="PageTitleChar">
    <w:name w:val="Page_Title Char"/>
    <w:basedOn w:val="DefaultParagraphFont"/>
    <w:link w:val="PageTitle"/>
    <w:rsid w:val="00762748"/>
    <w:rPr>
      <w:rFonts w:eastAsiaTheme="minorHAnsi"/>
      <w:b/>
      <w:color w:val="17365D" w:themeColor="text2" w:themeShade="BF"/>
      <w:sz w:val="36"/>
      <w:szCs w:val="24"/>
      <w:lang w:bidi="en-US"/>
    </w:rPr>
  </w:style>
  <w:style w:type="paragraph" w:customStyle="1" w:styleId="6E76EDA131354172B2E703AF0D836B6C">
    <w:name w:val="6E76EDA131354172B2E703AF0D836B6C"/>
    <w:rsid w:val="00762748"/>
    <w:pPr>
      <w:spacing w:after="0" w:line="240" w:lineRule="auto"/>
      <w:ind w:right="2160"/>
      <w:jc w:val="right"/>
    </w:pPr>
    <w:rPr>
      <w:rFonts w:eastAsiaTheme="minorHAnsi"/>
      <w:b/>
      <w:color w:val="17365D" w:themeColor="text2" w:themeShade="BF"/>
      <w:sz w:val="36"/>
      <w:szCs w:val="24"/>
      <w:lang w:bidi="en-US"/>
    </w:rPr>
  </w:style>
  <w:style w:type="paragraph" w:customStyle="1" w:styleId="E8AD32B5A26D4F2FA53874B3ACA9CFAF">
    <w:name w:val="E8AD32B5A26D4F2FA53874B3ACA9CFAF"/>
    <w:rsid w:val="00762748"/>
    <w:pPr>
      <w:spacing w:after="0" w:line="240" w:lineRule="auto"/>
    </w:pPr>
    <w:rPr>
      <w:rFonts w:eastAsiaTheme="minorHAnsi"/>
      <w:sz w:val="24"/>
      <w:szCs w:val="24"/>
      <w:lang w:bidi="en-US"/>
    </w:rPr>
  </w:style>
  <w:style w:type="paragraph" w:customStyle="1" w:styleId="BBC2A0F07F794820BC1221A5EAC4EFFA">
    <w:name w:val="BBC2A0F07F794820BC1221A5EAC4EFFA"/>
    <w:rsid w:val="00762748"/>
  </w:style>
  <w:style w:type="paragraph" w:customStyle="1" w:styleId="1219E615319F416092C100152685AADC">
    <w:name w:val="1219E615319F416092C100152685AADC"/>
    <w:rsid w:val="00075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rectory">
      <a:majorFont>
        <a:latin typeface="Copperplate Gothic Bold"/>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D88D-DB1E-4093-90FB-8C499A69B83E}">
  <ds:schemaRefs>
    <ds:schemaRef ds:uri="http://schemas.microsoft.com/sharepoint/v3/contenttype/forms"/>
  </ds:schemaRefs>
</ds:datastoreItem>
</file>

<file path=customXml/itemProps2.xml><?xml version="1.0" encoding="utf-8"?>
<ds:datastoreItem xmlns:ds="http://schemas.openxmlformats.org/officeDocument/2006/customXml" ds:itemID="{778DFB62-4F2A-473D-B234-6BF67565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CommServDirectory</Template>
  <TotalTime>22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Template2</vt:lpstr>
    </vt:vector>
  </TitlesOfParts>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Template1</dc:title>
  <dc:creator>sys</dc:creator>
  <cp:lastModifiedBy>sys</cp:lastModifiedBy>
  <cp:revision>18</cp:revision>
  <cp:lastPrinted>2009-04-08T13:35:00Z</cp:lastPrinted>
  <dcterms:created xsi:type="dcterms:W3CDTF">2017-05-23T10:29:00Z</dcterms:created>
  <dcterms:modified xsi:type="dcterms:W3CDTF">2017-05-29T11:00:00Z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TC103689099990</vt:lpwstr>
  </property>
</Properties>
</file>